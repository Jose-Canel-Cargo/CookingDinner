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27933D" w14:textId="12BAEA27" w:rsidR="00771F16" w:rsidRPr="00AD5BF5" w:rsidRDefault="00AB5854" w:rsidP="00041209">
      <w:pPr>
        <w:pStyle w:val="Title"/>
        <w:rPr>
          <w:rFonts w:ascii="Lucida Sans" w:hAnsi="Lucida Sans"/>
          <w:sz w:val="44"/>
          <w:szCs w:val="44"/>
        </w:rPr>
      </w:pPr>
      <w:r w:rsidRPr="00AD5BF5">
        <w:rPr>
          <w:rFonts w:ascii="Lucida Sans" w:hAnsi="Lucida Sans"/>
          <w:sz w:val="44"/>
          <w:szCs w:val="44"/>
        </w:rPr>
        <w:t>Software Documentation</w:t>
      </w:r>
    </w:p>
    <w:p w14:paraId="00AE3EA5" w14:textId="11E7CD59" w:rsidR="00AB5854" w:rsidRDefault="6162183A" w:rsidP="00041209">
      <w:pPr>
        <w:spacing w:before="100" w:beforeAutospacing="1" w:after="100" w:afterAutospacing="1" w:line="240" w:lineRule="auto"/>
        <w:textAlignment w:val="top"/>
      </w:pPr>
      <w:r>
        <w:t xml:space="preserve">Course: </w:t>
      </w:r>
      <w:hyperlink r:id="rId10">
        <w:r w:rsidRPr="0D43CD9F">
          <w:rPr>
            <w:rFonts w:eastAsia="Times New Roman" w:cs="Lato"/>
            <w:lang w:eastAsia="en-US"/>
          </w:rPr>
          <w:t>COP-2805C-86399 Java Advanced</w:t>
        </w:r>
      </w:hyperlink>
    </w:p>
    <w:p w14:paraId="06EE16CD" w14:textId="77777777" w:rsidR="00C3589C" w:rsidRDefault="00AB5854" w:rsidP="00041209">
      <w:pPr>
        <w:spacing w:beforeAutospacing="1" w:afterAutospacing="1" w:line="240" w:lineRule="auto"/>
        <w:rPr>
          <w:rFonts w:eastAsia="Times New Roman" w:cs="Lato"/>
          <w:lang w:eastAsia="en-US"/>
        </w:rPr>
      </w:pPr>
      <w:r>
        <w:t>Assignment:</w:t>
      </w:r>
      <w:r w:rsidR="004162C1">
        <w:t xml:space="preserve"> </w:t>
      </w:r>
      <w:r w:rsidR="00596092">
        <w:t xml:space="preserve">Demonstrate OOP principles for </w:t>
      </w:r>
      <w:r w:rsidR="006B46FB">
        <w:t>Interfaces</w:t>
      </w:r>
    </w:p>
    <w:p w14:paraId="238842EF" w14:textId="4E72031C" w:rsidR="00AB5854" w:rsidRPr="00C3589C" w:rsidRDefault="00AB5854" w:rsidP="00041209">
      <w:pPr>
        <w:spacing w:beforeAutospacing="1" w:afterAutospacing="1" w:line="240" w:lineRule="auto"/>
        <w:rPr>
          <w:rFonts w:eastAsia="Times New Roman" w:cs="Lato"/>
          <w:lang w:eastAsia="en-US"/>
        </w:rPr>
      </w:pPr>
      <w:r>
        <w:t>Date:</w:t>
      </w:r>
      <w:r w:rsidR="004162C1">
        <w:t xml:space="preserve"> </w:t>
      </w:r>
      <w:r w:rsidR="006B46FB">
        <w:t>3/4/2024</w:t>
      </w:r>
    </w:p>
    <w:p w14:paraId="15F99070" w14:textId="028EFA7E" w:rsidR="00AB5854" w:rsidRPr="00AB5854" w:rsidRDefault="00AB5854" w:rsidP="00041209">
      <w:pPr>
        <w:spacing w:line="240" w:lineRule="auto"/>
      </w:pPr>
      <w:r>
        <w:t>Author Details: Jose A. Cañellas</w:t>
      </w:r>
    </w:p>
    <w:p w14:paraId="774856D6" w14:textId="55AAB06C" w:rsidR="00771F16" w:rsidRPr="00AD5BF5" w:rsidRDefault="00AB5854" w:rsidP="00104551">
      <w:pPr>
        <w:pStyle w:val="Heading1"/>
        <w:spacing w:line="240" w:lineRule="auto"/>
      </w:pPr>
      <w:r w:rsidRPr="00AD5BF5">
        <w:t>Requirements</w:t>
      </w:r>
    </w:p>
    <w:p w14:paraId="251EB126" w14:textId="461C5177" w:rsidR="00AA04C9" w:rsidRPr="00AA04C9" w:rsidRDefault="00AD5BF5" w:rsidP="00104551">
      <w:pPr>
        <w:pStyle w:val="NormalWeb"/>
        <w:numPr>
          <w:ilvl w:val="0"/>
          <w:numId w:val="48"/>
        </w:numPr>
        <w:shd w:val="clear" w:color="auto" w:fill="FFFFFF" w:themeFill="background1"/>
        <w:spacing w:before="180" w:beforeAutospacing="0" w:after="180" w:afterAutospacing="0"/>
        <w:rPr>
          <w:rFonts w:asciiTheme="minorHAnsi" w:hAnsiTheme="minorHAnsi"/>
          <w:sz w:val="22"/>
          <w:szCs w:val="22"/>
        </w:rPr>
      </w:pPr>
      <w:r w:rsidRPr="734A2509">
        <w:rPr>
          <w:rFonts w:asciiTheme="minorHAnsi" w:hAnsiTheme="minorHAnsi"/>
          <w:sz w:val="22"/>
          <w:szCs w:val="22"/>
        </w:rPr>
        <w:t xml:space="preserve">The program </w:t>
      </w:r>
      <w:r w:rsidR="008B7B94" w:rsidRPr="734A2509">
        <w:rPr>
          <w:rFonts w:asciiTheme="minorHAnsi" w:hAnsiTheme="minorHAnsi"/>
          <w:sz w:val="22"/>
          <w:szCs w:val="22"/>
        </w:rPr>
        <w:t xml:space="preserve">must include 4 dinner classes, </w:t>
      </w:r>
      <w:bookmarkStart w:id="0" w:name="_Int_WnMyQDwF"/>
      <w:r w:rsidR="008B7B94" w:rsidRPr="734A2509">
        <w:rPr>
          <w:rFonts w:asciiTheme="minorHAnsi" w:hAnsiTheme="minorHAnsi"/>
          <w:sz w:val="22"/>
          <w:szCs w:val="22"/>
        </w:rPr>
        <w:t>BackyardBBQ</w:t>
      </w:r>
      <w:bookmarkEnd w:id="0"/>
      <w:r w:rsidR="008B7B94" w:rsidRPr="734A2509">
        <w:rPr>
          <w:rFonts w:asciiTheme="minorHAnsi" w:hAnsiTheme="minorHAnsi"/>
          <w:sz w:val="22"/>
          <w:szCs w:val="22"/>
        </w:rPr>
        <w:t xml:space="preserve">, ThanksgivingDinner, </w:t>
      </w:r>
      <w:r w:rsidR="00AA04C9" w:rsidRPr="734A2509">
        <w:rPr>
          <w:rFonts w:asciiTheme="minorHAnsi" w:hAnsiTheme="minorHAnsi"/>
          <w:sz w:val="22"/>
          <w:szCs w:val="22"/>
        </w:rPr>
        <w:t xml:space="preserve">and </w:t>
      </w:r>
      <w:bookmarkStart w:id="1" w:name="_Int_IOMRDdnZ"/>
      <w:r w:rsidR="00AA04C9" w:rsidRPr="734A2509">
        <w:rPr>
          <w:rFonts w:asciiTheme="minorHAnsi" w:hAnsiTheme="minorHAnsi"/>
          <w:sz w:val="22"/>
          <w:szCs w:val="22"/>
        </w:rPr>
        <w:t>HeartyStew</w:t>
      </w:r>
      <w:bookmarkEnd w:id="1"/>
      <w:r w:rsidR="00AA04C9" w:rsidRPr="734A2509">
        <w:rPr>
          <w:rFonts w:asciiTheme="minorHAnsi" w:hAnsiTheme="minorHAnsi"/>
          <w:sz w:val="22"/>
          <w:szCs w:val="22"/>
        </w:rPr>
        <w:t xml:space="preserve">. The first class, BackyardBBQ, uses a charcoal or propane grill to cook backyard BBQ. The second class, ThanksgivingDinner, uses an oven and a roasting pan to cook a turkey. The third class,  HeartyStew, uses a crockpot or stovetop pot to cook stew. Each of these three classes must implement the interface Meal_Cook that is supplied with this assignment. You are free to select any attributes and methods you like for these classes, so long as you follow good practices for encapsulation and include a proper </w:t>
      </w:r>
      <w:bookmarkStart w:id="2" w:name="_Int_vBmG1asw"/>
      <w:r w:rsidR="00AA04C9" w:rsidRPr="734A2509">
        <w:rPr>
          <w:rFonts w:asciiTheme="minorHAnsi" w:hAnsiTheme="minorHAnsi"/>
          <w:sz w:val="22"/>
          <w:szCs w:val="22"/>
        </w:rPr>
        <w:t>toString</w:t>
      </w:r>
      <w:bookmarkEnd w:id="2"/>
      <w:r w:rsidR="00AA04C9" w:rsidRPr="734A2509">
        <w:rPr>
          <w:rFonts w:asciiTheme="minorHAnsi" w:hAnsiTheme="minorHAnsi"/>
          <w:sz w:val="22"/>
          <w:szCs w:val="22"/>
        </w:rPr>
        <w:t xml:space="preserve">() method. </w:t>
      </w:r>
      <w:r w:rsidR="00AA04C9" w:rsidRPr="2467DFB8">
        <w:rPr>
          <w:rFonts w:asciiTheme="minorHAnsi" w:hAnsiTheme="minorHAnsi" w:cs="Lato"/>
          <w:sz w:val="22"/>
          <w:szCs w:val="22"/>
        </w:rPr>
        <w:t xml:space="preserve">The fourth class is CookingDinner. This will include a runnable </w:t>
      </w:r>
      <w:bookmarkStart w:id="3" w:name="_Int_yFRCpzip"/>
      <w:r w:rsidR="00AA04C9" w:rsidRPr="2467DFB8">
        <w:rPr>
          <w:rFonts w:asciiTheme="minorHAnsi" w:hAnsiTheme="minorHAnsi" w:cs="Lato"/>
          <w:sz w:val="22"/>
          <w:szCs w:val="22"/>
        </w:rPr>
        <w:t>main(</w:t>
      </w:r>
      <w:bookmarkEnd w:id="3"/>
      <w:r w:rsidR="00AA04C9" w:rsidRPr="734A2509">
        <w:rPr>
          <w:rFonts w:asciiTheme="minorHAnsi" w:hAnsiTheme="minorHAnsi" w:cs="Lato"/>
          <w:sz w:val="22"/>
          <w:szCs w:val="22"/>
          <w:shd w:val="clear" w:color="auto" w:fill="FFFFFF"/>
        </w:rPr>
        <w:t xml:space="preserve">) method. When </w:t>
      </w:r>
      <w:r w:rsidR="3BEF1BA2" w:rsidRPr="47964BC2">
        <w:rPr>
          <w:rFonts w:asciiTheme="minorHAnsi" w:hAnsiTheme="minorHAnsi" w:cs="Lato"/>
          <w:sz w:val="22"/>
          <w:szCs w:val="22"/>
        </w:rPr>
        <w:t>running</w:t>
      </w:r>
      <w:r w:rsidR="00AA04C9" w:rsidRPr="734A2509">
        <w:rPr>
          <w:rFonts w:asciiTheme="minorHAnsi" w:hAnsiTheme="minorHAnsi" w:cs="Lato"/>
          <w:sz w:val="22"/>
          <w:szCs w:val="22"/>
          <w:shd w:val="clear" w:color="auto" w:fill="FFFFFF"/>
        </w:rPr>
        <w:t>, the program should print out the course, assignment, date, and student name to the screen. Then instantiate an object of each type of dinner and print the status of each object to the screen.</w:t>
      </w:r>
    </w:p>
    <w:p w14:paraId="5F6BB50C" w14:textId="3A717EBF" w:rsidR="00AD5BF5" w:rsidRDefault="00AD5BF5" w:rsidP="00104551">
      <w:pPr>
        <w:pStyle w:val="ListParagraph"/>
        <w:numPr>
          <w:ilvl w:val="0"/>
          <w:numId w:val="28"/>
        </w:numPr>
        <w:spacing w:line="240" w:lineRule="auto"/>
      </w:pPr>
      <w:r>
        <w:t xml:space="preserve">The </w:t>
      </w:r>
      <w:r w:rsidR="006B46FB">
        <w:t>BackyardBBQ</w:t>
      </w:r>
      <w:r>
        <w:t xml:space="preserve"> Class </w:t>
      </w:r>
      <w:r w:rsidR="006B46FB">
        <w:t xml:space="preserve">has </w:t>
      </w:r>
      <w:r>
        <w:t>the following:</w:t>
      </w:r>
    </w:p>
    <w:p w14:paraId="3AB50C37" w14:textId="7FEABB0B" w:rsidR="00AD5BF5" w:rsidRDefault="00AD5BF5" w:rsidP="00104551">
      <w:pPr>
        <w:pStyle w:val="ListParagraph"/>
        <w:numPr>
          <w:ilvl w:val="1"/>
          <w:numId w:val="28"/>
        </w:numPr>
        <w:spacing w:line="240" w:lineRule="auto"/>
      </w:pPr>
      <w:r>
        <w:t xml:space="preserve">Setter </w:t>
      </w:r>
      <w:r w:rsidR="007E1F35">
        <w:t>and Getter methods for:</w:t>
      </w:r>
    </w:p>
    <w:p w14:paraId="7C3C18AD" w14:textId="5174A756" w:rsidR="00CD4816" w:rsidRDefault="007E1F35" w:rsidP="00104551">
      <w:pPr>
        <w:pStyle w:val="ListParagraph"/>
        <w:numPr>
          <w:ilvl w:val="2"/>
          <w:numId w:val="28"/>
        </w:numPr>
        <w:spacing w:line="240" w:lineRule="auto"/>
      </w:pPr>
      <w:r>
        <w:t xml:space="preserve">The </w:t>
      </w:r>
      <w:r w:rsidR="00AF3705">
        <w:t>Menu of choice</w:t>
      </w:r>
    </w:p>
    <w:p w14:paraId="71C16627" w14:textId="0A64AB51" w:rsidR="00AF3705" w:rsidRDefault="00AF3705" w:rsidP="00104551">
      <w:pPr>
        <w:pStyle w:val="ListParagraph"/>
        <w:numPr>
          <w:ilvl w:val="2"/>
          <w:numId w:val="28"/>
        </w:numPr>
        <w:spacing w:line="240" w:lineRule="auto"/>
      </w:pPr>
      <w:r>
        <w:t>The Meal of choice</w:t>
      </w:r>
    </w:p>
    <w:p w14:paraId="1B70F59D" w14:textId="739E39BF" w:rsidR="00AF3705" w:rsidRDefault="00AF3705" w:rsidP="00104551">
      <w:pPr>
        <w:pStyle w:val="ListParagraph"/>
        <w:numPr>
          <w:ilvl w:val="2"/>
          <w:numId w:val="28"/>
        </w:numPr>
        <w:spacing w:line="240" w:lineRule="auto"/>
      </w:pPr>
      <w:r>
        <w:t>The Grill of choice</w:t>
      </w:r>
    </w:p>
    <w:p w14:paraId="0CD985B0" w14:textId="77777777" w:rsidR="00443313" w:rsidRDefault="00443313" w:rsidP="00104551">
      <w:pPr>
        <w:pStyle w:val="ListParagraph"/>
        <w:spacing w:line="240" w:lineRule="auto"/>
        <w:ind w:left="2160"/>
      </w:pPr>
    </w:p>
    <w:p w14:paraId="4444D71A" w14:textId="381D6CB9" w:rsidR="00CD4816" w:rsidRDefault="00CD4816" w:rsidP="00104551">
      <w:pPr>
        <w:pStyle w:val="ListParagraph"/>
        <w:numPr>
          <w:ilvl w:val="1"/>
          <w:numId w:val="28"/>
        </w:numPr>
        <w:spacing w:line="240" w:lineRule="auto"/>
      </w:pPr>
      <w:r>
        <w:t xml:space="preserve">A toString method </w:t>
      </w:r>
      <w:r w:rsidR="00AF3705">
        <w:t>that displays the choices</w:t>
      </w:r>
      <w:r>
        <w:t xml:space="preserve"> object.</w:t>
      </w:r>
    </w:p>
    <w:p w14:paraId="6CCD33E7" w14:textId="18A5D320" w:rsidR="00AF3705" w:rsidRDefault="00AF3705" w:rsidP="00104551">
      <w:pPr>
        <w:pStyle w:val="ListParagraph"/>
        <w:numPr>
          <w:ilvl w:val="1"/>
          <w:numId w:val="28"/>
        </w:numPr>
        <w:spacing w:line="240" w:lineRule="auto"/>
      </w:pPr>
      <w:r>
        <w:t>Implemented Cook method from Meal_Cook that returns the meal of choice and its preparation status.</w:t>
      </w:r>
    </w:p>
    <w:p w14:paraId="27EDEF2F" w14:textId="77777777" w:rsidR="00CD4816" w:rsidRDefault="00CD4816" w:rsidP="00104551">
      <w:pPr>
        <w:pStyle w:val="ListParagraph"/>
        <w:spacing w:line="240" w:lineRule="auto"/>
        <w:ind w:left="2160"/>
      </w:pPr>
    </w:p>
    <w:p w14:paraId="6E19DC16" w14:textId="03F7EA8E" w:rsidR="00AD5BF5" w:rsidRDefault="00AD5BF5" w:rsidP="00104551">
      <w:pPr>
        <w:pStyle w:val="ListParagraph"/>
        <w:numPr>
          <w:ilvl w:val="0"/>
          <w:numId w:val="28"/>
        </w:numPr>
        <w:spacing w:line="240" w:lineRule="auto"/>
      </w:pPr>
      <w:r>
        <w:t xml:space="preserve">The </w:t>
      </w:r>
      <w:r w:rsidR="006B46FB">
        <w:t>ThanksgivingDinner</w:t>
      </w:r>
      <w:r>
        <w:t xml:space="preserve"> Class </w:t>
      </w:r>
      <w:r w:rsidR="006B46FB">
        <w:t xml:space="preserve">has </w:t>
      </w:r>
      <w:r>
        <w:t>the following:</w:t>
      </w:r>
    </w:p>
    <w:p w14:paraId="68F9EEFC" w14:textId="1B783D83" w:rsidR="00AD5BF5" w:rsidRDefault="00AD5BF5" w:rsidP="00104551">
      <w:pPr>
        <w:pStyle w:val="ListParagraph"/>
        <w:numPr>
          <w:ilvl w:val="1"/>
          <w:numId w:val="28"/>
        </w:numPr>
        <w:spacing w:line="240" w:lineRule="auto"/>
      </w:pPr>
      <w:r>
        <w:t>Setter</w:t>
      </w:r>
      <w:r w:rsidR="00CD4816">
        <w:t xml:space="preserve"> and Getter methods for:</w:t>
      </w:r>
    </w:p>
    <w:p w14:paraId="50A62099" w14:textId="0B9EFA58" w:rsidR="00CD4816" w:rsidRDefault="00CD4816" w:rsidP="00104551">
      <w:pPr>
        <w:pStyle w:val="ListParagraph"/>
        <w:numPr>
          <w:ilvl w:val="2"/>
          <w:numId w:val="28"/>
        </w:numPr>
        <w:spacing w:line="240" w:lineRule="auto"/>
      </w:pPr>
      <w:r>
        <w:t xml:space="preserve">The </w:t>
      </w:r>
      <w:r w:rsidR="00AF3705">
        <w:t>First Side of choice</w:t>
      </w:r>
    </w:p>
    <w:p w14:paraId="0DAB25CC" w14:textId="0B59B5C5" w:rsidR="00AF3705" w:rsidRDefault="00AF3705" w:rsidP="00104551">
      <w:pPr>
        <w:pStyle w:val="ListParagraph"/>
        <w:numPr>
          <w:ilvl w:val="2"/>
          <w:numId w:val="28"/>
        </w:numPr>
        <w:spacing w:line="240" w:lineRule="auto"/>
      </w:pPr>
      <w:r>
        <w:t>The Second Side of choice</w:t>
      </w:r>
    </w:p>
    <w:p w14:paraId="2D3DB224" w14:textId="77777777" w:rsidR="00443313" w:rsidRDefault="00443313" w:rsidP="00104551">
      <w:pPr>
        <w:pStyle w:val="ListParagraph"/>
        <w:spacing w:line="240" w:lineRule="auto"/>
        <w:ind w:left="2160"/>
      </w:pPr>
    </w:p>
    <w:p w14:paraId="25D8BF1A" w14:textId="2943FE91" w:rsidR="00CD4816" w:rsidRDefault="00CD4816" w:rsidP="00104551">
      <w:pPr>
        <w:pStyle w:val="ListParagraph"/>
        <w:numPr>
          <w:ilvl w:val="1"/>
          <w:numId w:val="28"/>
        </w:numPr>
        <w:spacing w:line="240" w:lineRule="auto"/>
      </w:pPr>
      <w:r>
        <w:t xml:space="preserve">A </w:t>
      </w:r>
      <w:r w:rsidR="00AF3705">
        <w:t>toString method that displays the choices object</w:t>
      </w:r>
      <w:r>
        <w:t>.</w:t>
      </w:r>
    </w:p>
    <w:p w14:paraId="00156CCA" w14:textId="3E7238E1" w:rsidR="00AF3705" w:rsidRDefault="00AF3705" w:rsidP="00104551">
      <w:pPr>
        <w:pStyle w:val="ListParagraph"/>
        <w:numPr>
          <w:ilvl w:val="1"/>
          <w:numId w:val="28"/>
        </w:numPr>
        <w:spacing w:line="240" w:lineRule="auto"/>
      </w:pPr>
      <w:r>
        <w:t>Implemented Cook method from Meal_Cook that returns the sides of choice and their preparation status.</w:t>
      </w:r>
    </w:p>
    <w:p w14:paraId="03BB6F21" w14:textId="77777777" w:rsidR="00CD4816" w:rsidRDefault="00CD4816" w:rsidP="00104551">
      <w:pPr>
        <w:pStyle w:val="ListParagraph"/>
        <w:spacing w:line="240" w:lineRule="auto"/>
        <w:ind w:left="1440"/>
      </w:pPr>
    </w:p>
    <w:p w14:paraId="56C0BB37" w14:textId="6CCE40B9" w:rsidR="00AD5BF5" w:rsidRDefault="007E1F35" w:rsidP="00104551">
      <w:pPr>
        <w:pStyle w:val="ListParagraph"/>
        <w:numPr>
          <w:ilvl w:val="0"/>
          <w:numId w:val="28"/>
        </w:numPr>
        <w:spacing w:line="240" w:lineRule="auto"/>
      </w:pPr>
      <w:r>
        <w:t xml:space="preserve">The </w:t>
      </w:r>
      <w:r w:rsidR="006B46FB">
        <w:t>HeartyStew</w:t>
      </w:r>
      <w:r>
        <w:t xml:space="preserve"> Class </w:t>
      </w:r>
      <w:r w:rsidR="006B46FB">
        <w:t>has</w:t>
      </w:r>
      <w:r>
        <w:t xml:space="preserve"> the following:</w:t>
      </w:r>
    </w:p>
    <w:p w14:paraId="62ED32E4" w14:textId="00E5169C" w:rsidR="007E1F35" w:rsidRDefault="00CD4816" w:rsidP="00104551">
      <w:pPr>
        <w:pStyle w:val="ListParagraph"/>
        <w:numPr>
          <w:ilvl w:val="1"/>
          <w:numId w:val="28"/>
        </w:numPr>
        <w:spacing w:line="240" w:lineRule="auto"/>
      </w:pPr>
      <w:r>
        <w:t>Setter and Getter methods for:</w:t>
      </w:r>
    </w:p>
    <w:p w14:paraId="62F148E1" w14:textId="77777777" w:rsidR="00AF3705" w:rsidRDefault="00AF3705" w:rsidP="00104551">
      <w:pPr>
        <w:pStyle w:val="ListParagraph"/>
        <w:numPr>
          <w:ilvl w:val="2"/>
          <w:numId w:val="28"/>
        </w:numPr>
        <w:spacing w:line="240" w:lineRule="auto"/>
      </w:pPr>
      <w:r>
        <w:t>The Menu of choice</w:t>
      </w:r>
    </w:p>
    <w:p w14:paraId="74CAFE18" w14:textId="25B5EDEE" w:rsidR="00AF3705" w:rsidRDefault="00CD4816" w:rsidP="00104551">
      <w:pPr>
        <w:pStyle w:val="ListParagraph"/>
        <w:numPr>
          <w:ilvl w:val="2"/>
          <w:numId w:val="28"/>
        </w:numPr>
        <w:spacing w:line="240" w:lineRule="auto"/>
      </w:pPr>
      <w:r>
        <w:lastRenderedPageBreak/>
        <w:t xml:space="preserve"> </w:t>
      </w:r>
      <w:r w:rsidR="00AF3705">
        <w:t>The Stew of choice</w:t>
      </w:r>
    </w:p>
    <w:p w14:paraId="019DE210" w14:textId="77777777" w:rsidR="00443313" w:rsidRDefault="00443313" w:rsidP="00104551">
      <w:pPr>
        <w:pStyle w:val="ListParagraph"/>
        <w:spacing w:line="240" w:lineRule="auto"/>
        <w:ind w:left="2160"/>
      </w:pPr>
    </w:p>
    <w:p w14:paraId="214E431F" w14:textId="3208F7D5" w:rsidR="00CD4816" w:rsidRDefault="00AF3705" w:rsidP="00104551">
      <w:pPr>
        <w:pStyle w:val="ListParagraph"/>
        <w:numPr>
          <w:ilvl w:val="1"/>
          <w:numId w:val="28"/>
        </w:numPr>
        <w:spacing w:line="240" w:lineRule="auto"/>
      </w:pPr>
      <w:r>
        <w:t>A toString method that displays the choices object.</w:t>
      </w:r>
    </w:p>
    <w:p w14:paraId="3D85B2DE" w14:textId="75613AC4" w:rsidR="00AF3705" w:rsidRDefault="00AF3705" w:rsidP="00104551">
      <w:pPr>
        <w:pStyle w:val="ListParagraph"/>
        <w:numPr>
          <w:ilvl w:val="1"/>
          <w:numId w:val="28"/>
        </w:numPr>
        <w:spacing w:line="240" w:lineRule="auto"/>
      </w:pPr>
      <w:r>
        <w:t>Implemented Cook method from Meal_Cook that returns the stew of choice and its preparation status.</w:t>
      </w:r>
    </w:p>
    <w:p w14:paraId="19CE6583" w14:textId="77777777" w:rsidR="00CD4816" w:rsidRDefault="00CD4816" w:rsidP="00104551">
      <w:pPr>
        <w:pStyle w:val="ListParagraph"/>
        <w:spacing w:line="240" w:lineRule="auto"/>
        <w:ind w:left="2160"/>
      </w:pPr>
    </w:p>
    <w:p w14:paraId="3C0AEC02" w14:textId="628D8549" w:rsidR="007E1F35" w:rsidRDefault="007E1F35" w:rsidP="00104551">
      <w:pPr>
        <w:pStyle w:val="ListParagraph"/>
        <w:numPr>
          <w:ilvl w:val="0"/>
          <w:numId w:val="28"/>
        </w:numPr>
        <w:spacing w:line="240" w:lineRule="auto"/>
      </w:pPr>
      <w:r>
        <w:t xml:space="preserve">The </w:t>
      </w:r>
      <w:r w:rsidR="006B46FB">
        <w:t>CookingDinner</w:t>
      </w:r>
      <w:r>
        <w:t xml:space="preserve"> Class must have a runnable Main method </w:t>
      </w:r>
      <w:r w:rsidR="006B46FB">
        <w:t>a</w:t>
      </w:r>
      <w:r w:rsidR="00AF3705">
        <w:t>nd</w:t>
      </w:r>
      <w:r>
        <w:t xml:space="preserve"> the following:</w:t>
      </w:r>
    </w:p>
    <w:p w14:paraId="27B91D72" w14:textId="5813EE3E" w:rsidR="00AF3705" w:rsidRDefault="00AF3705" w:rsidP="00104551">
      <w:pPr>
        <w:pStyle w:val="ListParagraph"/>
        <w:numPr>
          <w:ilvl w:val="1"/>
          <w:numId w:val="28"/>
        </w:numPr>
        <w:spacing w:line="240" w:lineRule="auto"/>
      </w:pPr>
      <w:r>
        <w:t>A way to instantiate objects of each class.</w:t>
      </w:r>
    </w:p>
    <w:p w14:paraId="2BD3F3B8" w14:textId="7653748D" w:rsidR="00AF3705" w:rsidRDefault="00AF3705" w:rsidP="00104551">
      <w:pPr>
        <w:pStyle w:val="ListParagraph"/>
        <w:numPr>
          <w:ilvl w:val="1"/>
          <w:numId w:val="28"/>
        </w:numPr>
        <w:spacing w:line="240" w:lineRule="auto"/>
      </w:pPr>
      <w:r>
        <w:t>A way to call the cook method of all objects to display the preparation status of each.</w:t>
      </w:r>
    </w:p>
    <w:p w14:paraId="34C8736D" w14:textId="7AEFBDCA" w:rsidR="00AB5854" w:rsidRDefault="00AB5854" w:rsidP="00104551">
      <w:pPr>
        <w:pStyle w:val="Heading1"/>
        <w:spacing w:line="240" w:lineRule="auto"/>
      </w:pPr>
      <w:r w:rsidRPr="00AD5BF5">
        <w:t>Installation and Run Instructions</w:t>
      </w:r>
    </w:p>
    <w:p w14:paraId="12A89A6B" w14:textId="4C8D85D3" w:rsidR="00A215A0" w:rsidRDefault="00A215A0" w:rsidP="00104551">
      <w:pPr>
        <w:pStyle w:val="ListParagraph"/>
        <w:numPr>
          <w:ilvl w:val="0"/>
          <w:numId w:val="32"/>
        </w:numPr>
        <w:spacing w:line="240" w:lineRule="auto"/>
      </w:pPr>
      <w:r>
        <w:t>The user must have any Operating System compatible with the latest version of Visual Studio Code (Windows 10 and 11, Linux, MacOS 10.15 or above)</w:t>
      </w:r>
    </w:p>
    <w:p w14:paraId="64E45E43" w14:textId="1CA5D7F0" w:rsidR="00A215A0" w:rsidRDefault="00A215A0" w:rsidP="00104551">
      <w:pPr>
        <w:pStyle w:val="ListParagraph"/>
        <w:numPr>
          <w:ilvl w:val="0"/>
          <w:numId w:val="32"/>
        </w:numPr>
        <w:spacing w:line="240" w:lineRule="auto"/>
      </w:pPr>
      <w:r>
        <w:t>The user must install Visual Studio Code and install the “Coding Pack for Java” in the following link (</w:t>
      </w:r>
      <w:r w:rsidRPr="00A215A0">
        <w:t>https://code.visualstudio.com/docs/languages/java</w:t>
      </w:r>
      <w:r w:rsidR="1BF65060">
        <w:t>).</w:t>
      </w:r>
      <w:r>
        <w:t xml:space="preserve"> The “Extension Pack” is also recommended.</w:t>
      </w:r>
    </w:p>
    <w:p w14:paraId="1803BB5C" w14:textId="70C547F7" w:rsidR="00A215A0" w:rsidRDefault="006B6B1F" w:rsidP="00104551">
      <w:pPr>
        <w:pStyle w:val="ListParagraph"/>
        <w:numPr>
          <w:ilvl w:val="0"/>
          <w:numId w:val="32"/>
        </w:numPr>
        <w:spacing w:line="240" w:lineRule="auto"/>
      </w:pPr>
      <w:r>
        <w:t>Four</w:t>
      </w:r>
      <w:r w:rsidR="0000590A">
        <w:t xml:space="preserve"> .java source files will be provided, and the user must open a Java project where they can drag these files into the “</w:t>
      </w:r>
      <w:bookmarkStart w:id="4" w:name="_Int_9m5hiVVm"/>
      <w:r w:rsidR="0000590A">
        <w:t>src</w:t>
      </w:r>
      <w:bookmarkEnd w:id="4"/>
      <w:r w:rsidR="0000590A">
        <w:t>” tab in Explorer.</w:t>
      </w:r>
    </w:p>
    <w:p w14:paraId="2CF1F1F4" w14:textId="6475FC5C" w:rsidR="00AB5854" w:rsidRDefault="0000590A" w:rsidP="00104551">
      <w:pPr>
        <w:pStyle w:val="ListParagraph"/>
        <w:numPr>
          <w:ilvl w:val="0"/>
          <w:numId w:val="32"/>
        </w:numPr>
        <w:spacing w:line="240" w:lineRule="auto"/>
      </w:pPr>
      <w:r>
        <w:t xml:space="preserve">On the upper left, click run and then “Start Debugging” or “Run without Debugging” to run </w:t>
      </w:r>
      <w:r w:rsidR="006B46FB">
        <w:t>CookingDinner</w:t>
      </w:r>
      <w:r>
        <w:t>.java.</w:t>
      </w:r>
    </w:p>
    <w:p w14:paraId="078CF40F" w14:textId="43C852D7" w:rsidR="00AB5854" w:rsidRPr="00AD5BF5" w:rsidRDefault="00AB5854" w:rsidP="00104551">
      <w:pPr>
        <w:pStyle w:val="Heading1"/>
        <w:spacing w:line="240" w:lineRule="auto"/>
      </w:pPr>
      <w:r w:rsidRPr="00AD5BF5">
        <w:t>Design Notes and U</w:t>
      </w:r>
      <w:r w:rsidR="008A0346">
        <w:t>ML</w:t>
      </w:r>
      <w:r w:rsidRPr="00AD5BF5">
        <w:t xml:space="preserve"> Diagram</w:t>
      </w:r>
    </w:p>
    <w:p w14:paraId="2876752D" w14:textId="675FAB91" w:rsidR="188F4F52" w:rsidRDefault="188F4F52" w:rsidP="00104551">
      <w:pPr>
        <w:pStyle w:val="ListParagraph"/>
        <w:numPr>
          <w:ilvl w:val="0"/>
          <w:numId w:val="49"/>
        </w:numPr>
        <w:spacing w:line="240" w:lineRule="auto"/>
      </w:pPr>
      <w:r>
        <w:t xml:space="preserve">When approaching this, </w:t>
      </w:r>
      <w:r w:rsidR="0798D22B">
        <w:t xml:space="preserve">the first thought was what to add to the various classes other than just having them print a preparation status. The initial ideas involved having the user choose from a menu of meals that each type of dinner could have, then the corresponding preparation status will be printed. Yet, </w:t>
      </w:r>
      <w:r w:rsidR="2081DEDF">
        <w:t>it still felt like it could have more</w:t>
      </w:r>
      <w:r w:rsidR="0798D22B">
        <w:t>, so I expanded the idea to having different menus to pick from</w:t>
      </w:r>
      <w:r w:rsidR="44269BC2">
        <w:t>:</w:t>
      </w:r>
    </w:p>
    <w:p w14:paraId="285A0B4D" w14:textId="77777777" w:rsidR="006F54C6" w:rsidRDefault="006F54C6" w:rsidP="00104551">
      <w:pPr>
        <w:pStyle w:val="ListParagraph"/>
        <w:spacing w:line="240" w:lineRule="auto"/>
      </w:pPr>
    </w:p>
    <w:p w14:paraId="564AF3AE" w14:textId="797C808A" w:rsidR="0048172D" w:rsidRDefault="00FC3276" w:rsidP="00104551">
      <w:pPr>
        <w:pStyle w:val="ListParagraph"/>
        <w:numPr>
          <w:ilvl w:val="1"/>
          <w:numId w:val="49"/>
        </w:numPr>
        <w:spacing w:line="240" w:lineRule="auto"/>
      </w:pPr>
      <w:r>
        <w:t xml:space="preserve">Considering that many restaurants have a regular menu and a gluten free menu, for BackyardBBQ it was decided that there will be two menus (Regular Menu and Gluten Free Menu) with 4 meals each. </w:t>
      </w:r>
    </w:p>
    <w:p w14:paraId="6A86B10A" w14:textId="77777777" w:rsidR="006F54C6" w:rsidRDefault="006F54C6" w:rsidP="00104551">
      <w:pPr>
        <w:pStyle w:val="ListParagraph"/>
        <w:spacing w:line="240" w:lineRule="auto"/>
        <w:ind w:left="1440"/>
      </w:pPr>
    </w:p>
    <w:p w14:paraId="53FE9C92" w14:textId="70874C66" w:rsidR="006F54C6" w:rsidRDefault="00FC3276" w:rsidP="00104551">
      <w:pPr>
        <w:pStyle w:val="ListParagraph"/>
        <w:numPr>
          <w:ilvl w:val="1"/>
          <w:numId w:val="49"/>
        </w:numPr>
        <w:spacing w:line="240" w:lineRule="auto"/>
      </w:pPr>
      <w:r>
        <w:t xml:space="preserve">When it comes to ThanksgivingDinner, a Turkey is a staple of the dinner but that also goes for the sides. </w:t>
      </w:r>
      <w:r w:rsidR="0048172D">
        <w:t>Instead of having two different menus it was decided to have a list of 4 side dishes and have the user pick two of those options.</w:t>
      </w:r>
    </w:p>
    <w:p w14:paraId="39C19F07" w14:textId="77777777" w:rsidR="006F54C6" w:rsidRDefault="006F54C6" w:rsidP="00104551">
      <w:pPr>
        <w:pStyle w:val="ListParagraph"/>
        <w:spacing w:line="240" w:lineRule="auto"/>
        <w:ind w:left="1440"/>
      </w:pPr>
    </w:p>
    <w:p w14:paraId="6D25A63D" w14:textId="6DCAB816" w:rsidR="00084F97" w:rsidRDefault="0048172D" w:rsidP="00104551">
      <w:pPr>
        <w:pStyle w:val="ListParagraph"/>
        <w:numPr>
          <w:ilvl w:val="1"/>
          <w:numId w:val="49"/>
        </w:numPr>
        <w:spacing w:line="240" w:lineRule="auto"/>
        <w:rPr>
          <w:noProof/>
        </w:rPr>
      </w:pPr>
      <w:r>
        <w:t xml:space="preserve">For HeartyStew, the instructions mention the use of a Crockpot or a Stovetop Pot both of which affect the preparation of each stew unlike the choice of a Propane or Charcoal Grills in BackyardBBQ. With that in mind, there are 4 stews for each </w:t>
      </w:r>
      <w:r w:rsidR="00705F84">
        <w:t>Pot to choose from.</w:t>
      </w:r>
    </w:p>
    <w:p w14:paraId="007B6D3A" w14:textId="77777777" w:rsidR="00705F84" w:rsidRDefault="00705F84" w:rsidP="00104551">
      <w:pPr>
        <w:spacing w:line="240" w:lineRule="auto"/>
        <w:rPr>
          <w:noProof/>
        </w:rPr>
      </w:pPr>
    </w:p>
    <w:p w14:paraId="208078EB" w14:textId="77777777" w:rsidR="00FA6421" w:rsidRDefault="00FA6421" w:rsidP="00FA6421">
      <w:pPr>
        <w:pStyle w:val="ListParagraph"/>
        <w:numPr>
          <w:ilvl w:val="0"/>
          <w:numId w:val="49"/>
        </w:numPr>
        <w:spacing w:line="240" w:lineRule="auto"/>
        <w:rPr>
          <w:noProof/>
        </w:rPr>
      </w:pPr>
      <w:r w:rsidRPr="0D43CD9F">
        <w:rPr>
          <w:noProof/>
        </w:rPr>
        <w:t xml:space="preserve">Another thing that was considered was to facilitate the user with a way to correct their input the same way it was done in Project 4 (Demonstrate OOP principles for interfaces). In that </w:t>
      </w:r>
      <w:r w:rsidRPr="0D43CD9F">
        <w:rPr>
          <w:noProof/>
        </w:rPr>
        <w:lastRenderedPageBreak/>
        <w:t>project, a user has the ability to create a number of events and then fill in the details for each one. After the input of each detail is received, a method called inputCorrection(String) or integerInputCorrection(int) asks the user if they wish to change their input and allows as many corrections as they need. Originally those methods were inside a Class called Event from which others inherited these methods, but in the case of this project they were both placed inside their own class called InputCorrection:</w:t>
      </w:r>
    </w:p>
    <w:p w14:paraId="7BAB88EA" w14:textId="77777777" w:rsidR="00FA6421" w:rsidRDefault="00FA6421" w:rsidP="00FA6421">
      <w:pPr>
        <w:pStyle w:val="ListParagraph"/>
        <w:spacing w:line="240" w:lineRule="auto"/>
        <w:rPr>
          <w:noProof/>
        </w:rPr>
      </w:pPr>
    </w:p>
    <w:p w14:paraId="7EB06606" w14:textId="77777777" w:rsidR="00FA6421" w:rsidRDefault="00FA6421" w:rsidP="00FA6421">
      <w:pPr>
        <w:pStyle w:val="ListParagraph"/>
        <w:numPr>
          <w:ilvl w:val="1"/>
          <w:numId w:val="49"/>
        </w:numPr>
        <w:spacing w:line="240" w:lineRule="auto"/>
        <w:rPr>
          <w:noProof/>
        </w:rPr>
      </w:pPr>
      <w:r w:rsidRPr="0D43CD9F">
        <w:rPr>
          <w:noProof/>
        </w:rPr>
        <w:t xml:space="preserve">The method used to correct </w:t>
      </w:r>
      <w:r>
        <w:rPr>
          <w:noProof/>
        </w:rPr>
        <w:t>S</w:t>
      </w:r>
      <w:r w:rsidRPr="0D43CD9F">
        <w:rPr>
          <w:noProof/>
        </w:rPr>
        <w:t>trings remains the same with it accepting the parameters of the field name and the user’s input. With those parameters, the method will show the user their input and ask if they wish to correct it. If yes, the user enters the corrected input and is then asked if it is now correct at which point it exits if the user confirms or loops back to request correction if the user says it is not correct. If no, the method simply returns their input and it is assigned to the variable.</w:t>
      </w:r>
    </w:p>
    <w:p w14:paraId="5046FF79" w14:textId="77777777" w:rsidR="00FA6421" w:rsidRDefault="00FA6421" w:rsidP="00FA6421">
      <w:pPr>
        <w:pStyle w:val="ListParagraph"/>
        <w:spacing w:line="240" w:lineRule="auto"/>
        <w:ind w:left="1440"/>
        <w:rPr>
          <w:noProof/>
        </w:rPr>
      </w:pPr>
    </w:p>
    <w:p w14:paraId="46DD03F7" w14:textId="082DDB66" w:rsidR="00FA6421" w:rsidRDefault="00FA6421" w:rsidP="00FA6421">
      <w:pPr>
        <w:pStyle w:val="ListParagraph"/>
        <w:numPr>
          <w:ilvl w:val="1"/>
          <w:numId w:val="49"/>
        </w:numPr>
        <w:spacing w:line="240" w:lineRule="auto"/>
        <w:rPr>
          <w:noProof/>
        </w:rPr>
      </w:pPr>
      <w:r w:rsidRPr="0D43CD9F">
        <w:rPr>
          <w:noProof/>
        </w:rPr>
        <w:t>The method to correct integers had some slight changes. W</w:t>
      </w:r>
      <w:r>
        <w:rPr>
          <w:noProof/>
        </w:rPr>
        <w:t xml:space="preserve">hile the process works the same as for Strings, two new parameters were added called minRange(int) and maxRange(int). Since the menus have four options to pick, it was important to keep the possible correction within range of the options to prevent the method from returning anything outside of the options. If a user initially inputs a number outside of the range, an error will be displayed reminding the user to stay within the range of the options. The same thing will happen within the method, if a correction is outside of the range then the input won’t be accepted and an error will be displayed to the user. </w:t>
      </w:r>
    </w:p>
    <w:p w14:paraId="4BF66712" w14:textId="77777777" w:rsidR="00FA6421" w:rsidRDefault="00FA6421" w:rsidP="00FA6421">
      <w:pPr>
        <w:pStyle w:val="ListParagraph"/>
        <w:spacing w:line="240" w:lineRule="auto"/>
        <w:ind w:left="1440"/>
        <w:rPr>
          <w:noProof/>
        </w:rPr>
      </w:pPr>
    </w:p>
    <w:p w14:paraId="65BE313E" w14:textId="03A631BB" w:rsidR="00245AB8" w:rsidRDefault="00E77148" w:rsidP="00104551">
      <w:pPr>
        <w:pStyle w:val="ListParagraph"/>
        <w:numPr>
          <w:ilvl w:val="0"/>
          <w:numId w:val="49"/>
        </w:numPr>
        <w:spacing w:line="240" w:lineRule="auto"/>
        <w:rPr>
          <w:noProof/>
        </w:rPr>
      </w:pPr>
      <w:r>
        <w:rPr>
          <w:noProof/>
        </w:rPr>
        <w:t xml:space="preserve">The way BackyardBBQ works is </w:t>
      </w:r>
      <w:r w:rsidR="001D00D9">
        <w:rPr>
          <w:noProof/>
        </w:rPr>
        <w:t xml:space="preserve">by providing the user with two menus, </w:t>
      </w:r>
      <w:r w:rsidR="00AB3EB0">
        <w:rPr>
          <w:noProof/>
        </w:rPr>
        <w:t>one with regular meals and the other with Gluten Free meals.</w:t>
      </w:r>
      <w:r w:rsidR="00707FE8">
        <w:rPr>
          <w:noProof/>
        </w:rPr>
        <w:t xml:space="preserve"> </w:t>
      </w:r>
      <w:r w:rsidR="00897973">
        <w:rPr>
          <w:noProof/>
        </w:rPr>
        <w:t>These menus include four different meals, each with their own preparation methods/status.</w:t>
      </w:r>
      <w:r w:rsidR="00FD633A">
        <w:rPr>
          <w:noProof/>
        </w:rPr>
        <w:t xml:space="preserve"> </w:t>
      </w:r>
    </w:p>
    <w:p w14:paraId="1A499F92" w14:textId="77777777" w:rsidR="00245AB8" w:rsidRDefault="00245AB8" w:rsidP="00104551">
      <w:pPr>
        <w:pStyle w:val="ListParagraph"/>
        <w:spacing w:line="240" w:lineRule="auto"/>
        <w:rPr>
          <w:noProof/>
        </w:rPr>
      </w:pPr>
    </w:p>
    <w:p w14:paraId="6F1C6493" w14:textId="77777777" w:rsidR="00A73407" w:rsidRDefault="00FD633A" w:rsidP="00104551">
      <w:pPr>
        <w:pStyle w:val="ListParagraph"/>
        <w:numPr>
          <w:ilvl w:val="1"/>
          <w:numId w:val="49"/>
        </w:numPr>
        <w:spacing w:line="240" w:lineRule="auto"/>
        <w:rPr>
          <w:noProof/>
        </w:rPr>
      </w:pPr>
      <w:r>
        <w:rPr>
          <w:noProof/>
        </w:rPr>
        <w:t>First the user is prompted to pick one of the menus</w:t>
      </w:r>
      <w:r w:rsidR="000467AA">
        <w:rPr>
          <w:noProof/>
        </w:rPr>
        <w:t xml:space="preserve"> and </w:t>
      </w:r>
      <w:r>
        <w:rPr>
          <w:noProof/>
        </w:rPr>
        <w:t xml:space="preserve">from their choice they </w:t>
      </w:r>
      <w:r w:rsidR="000467AA">
        <w:rPr>
          <w:noProof/>
        </w:rPr>
        <w:t>are prompted to</w:t>
      </w:r>
      <w:r>
        <w:rPr>
          <w:noProof/>
        </w:rPr>
        <w:t xml:space="preserve"> pick the meal they wish to prepare</w:t>
      </w:r>
      <w:r w:rsidR="000467AA">
        <w:rPr>
          <w:noProof/>
        </w:rPr>
        <w:t>.</w:t>
      </w:r>
      <w:r w:rsidR="00A87674">
        <w:rPr>
          <w:noProof/>
        </w:rPr>
        <w:t xml:space="preserve"> </w:t>
      </w:r>
    </w:p>
    <w:p w14:paraId="78F4DBD4" w14:textId="77777777" w:rsidR="00A73407" w:rsidRDefault="00A73407" w:rsidP="00104551">
      <w:pPr>
        <w:pStyle w:val="ListParagraph"/>
        <w:spacing w:line="240" w:lineRule="auto"/>
        <w:ind w:left="1440"/>
        <w:rPr>
          <w:noProof/>
        </w:rPr>
      </w:pPr>
    </w:p>
    <w:p w14:paraId="31C94A2E" w14:textId="3AA1E008" w:rsidR="00E77148" w:rsidRDefault="00E71678" w:rsidP="00104551">
      <w:pPr>
        <w:pStyle w:val="ListParagraph"/>
        <w:numPr>
          <w:ilvl w:val="1"/>
          <w:numId w:val="49"/>
        </w:numPr>
        <w:spacing w:line="240" w:lineRule="auto"/>
        <w:rPr>
          <w:noProof/>
        </w:rPr>
      </w:pPr>
      <w:r>
        <w:rPr>
          <w:noProof/>
        </w:rPr>
        <w:t>With a meal selected, the user is given the option to prepare the meal in a charcoal or propane grill</w:t>
      </w:r>
      <w:r w:rsidR="00CF7012">
        <w:rPr>
          <w:noProof/>
        </w:rPr>
        <w:t xml:space="preserve">, and their option is concatenated </w:t>
      </w:r>
      <w:r w:rsidR="00BB0AF7">
        <w:rPr>
          <w:noProof/>
        </w:rPr>
        <w:t>to the String of the meal preparation.</w:t>
      </w:r>
    </w:p>
    <w:p w14:paraId="331CB93B" w14:textId="77777777" w:rsidR="00A73407" w:rsidRDefault="00A73407" w:rsidP="00104551">
      <w:pPr>
        <w:pStyle w:val="ListParagraph"/>
        <w:spacing w:line="240" w:lineRule="auto"/>
        <w:rPr>
          <w:noProof/>
        </w:rPr>
      </w:pPr>
    </w:p>
    <w:p w14:paraId="4174A64D" w14:textId="56B5519A" w:rsidR="00A73407" w:rsidRDefault="00A73407" w:rsidP="00104551">
      <w:pPr>
        <w:pStyle w:val="ListParagraph"/>
        <w:numPr>
          <w:ilvl w:val="1"/>
          <w:numId w:val="49"/>
        </w:numPr>
        <w:spacing w:line="240" w:lineRule="auto"/>
        <w:rPr>
          <w:noProof/>
        </w:rPr>
      </w:pPr>
      <w:r>
        <w:rPr>
          <w:noProof/>
        </w:rPr>
        <w:t xml:space="preserve">With the selections done, </w:t>
      </w:r>
      <w:r w:rsidR="00804350">
        <w:rPr>
          <w:noProof/>
        </w:rPr>
        <w:t xml:space="preserve">the cook method from Meal_Cook is implemented and it uses </w:t>
      </w:r>
      <w:r w:rsidR="001A260D">
        <w:rPr>
          <w:noProof/>
        </w:rPr>
        <w:t>an if/else if statement to pick the correct menu and switch stat</w:t>
      </w:r>
      <w:r w:rsidR="0084573F">
        <w:rPr>
          <w:noProof/>
        </w:rPr>
        <w:t xml:space="preserve">ements that will then pick the correct preparation String to return and </w:t>
      </w:r>
      <w:r w:rsidR="002942DF">
        <w:rPr>
          <w:noProof/>
        </w:rPr>
        <w:t>print for the user.</w:t>
      </w:r>
    </w:p>
    <w:p w14:paraId="1E09333C" w14:textId="77777777" w:rsidR="00D50EFD" w:rsidRDefault="00D50EFD" w:rsidP="00104551">
      <w:pPr>
        <w:pStyle w:val="ListParagraph"/>
        <w:spacing w:line="240" w:lineRule="auto"/>
        <w:ind w:left="1440"/>
        <w:rPr>
          <w:noProof/>
        </w:rPr>
      </w:pPr>
    </w:p>
    <w:p w14:paraId="41590D1E" w14:textId="60B5A818" w:rsidR="00014F38" w:rsidRDefault="003E6E98" w:rsidP="00104551">
      <w:pPr>
        <w:pStyle w:val="ListParagraph"/>
        <w:numPr>
          <w:ilvl w:val="0"/>
          <w:numId w:val="49"/>
        </w:numPr>
        <w:spacing w:line="240" w:lineRule="auto"/>
        <w:rPr>
          <w:noProof/>
        </w:rPr>
      </w:pPr>
      <w:r>
        <w:rPr>
          <w:noProof/>
        </w:rPr>
        <w:t>HeartyStew works the same way that BackyardBBQ does</w:t>
      </w:r>
      <w:r w:rsidR="006150E9">
        <w:rPr>
          <w:noProof/>
        </w:rPr>
        <w:t xml:space="preserve"> with the only difference being that the two menus correspond to the preparation method, Crockpot or Stovetop Pot.</w:t>
      </w:r>
      <w:r w:rsidR="00830F30">
        <w:rPr>
          <w:noProof/>
        </w:rPr>
        <w:t xml:space="preserve"> The implemented cook method from Meal</w:t>
      </w:r>
      <w:r w:rsidR="00014F38">
        <w:rPr>
          <w:noProof/>
        </w:rPr>
        <w:t xml:space="preserve">_Cook will use the same process as BackyardBBQ to return the correct </w:t>
      </w:r>
      <w:r w:rsidR="00104551">
        <w:rPr>
          <w:noProof/>
        </w:rPr>
        <w:t>Stew preparation.</w:t>
      </w:r>
    </w:p>
    <w:p w14:paraId="213C5764" w14:textId="77777777" w:rsidR="0098040E" w:rsidRDefault="0098040E" w:rsidP="0098040E">
      <w:pPr>
        <w:pStyle w:val="ListParagraph"/>
        <w:spacing w:line="240" w:lineRule="auto"/>
        <w:rPr>
          <w:noProof/>
        </w:rPr>
      </w:pPr>
    </w:p>
    <w:p w14:paraId="1FA8C693" w14:textId="345B902A" w:rsidR="0098040E" w:rsidRDefault="0098040E" w:rsidP="0098040E">
      <w:pPr>
        <w:pStyle w:val="ListParagraph"/>
        <w:numPr>
          <w:ilvl w:val="0"/>
          <w:numId w:val="49"/>
        </w:numPr>
        <w:spacing w:line="240" w:lineRule="auto"/>
        <w:rPr>
          <w:noProof/>
        </w:rPr>
      </w:pPr>
      <w:r>
        <w:rPr>
          <w:noProof/>
        </w:rPr>
        <w:t xml:space="preserve">Unlike BackyardBBQ and HeartyStew, ThanksgivingDinner doesn’t have two menus to choose from. Instead, it gives the user the option to pick two sides from the four provided to accompany the Turkey that will go with the dinner. </w:t>
      </w:r>
    </w:p>
    <w:p w14:paraId="5E269B22" w14:textId="77777777" w:rsidR="00F519FF" w:rsidRDefault="00F519FF" w:rsidP="00F519FF">
      <w:pPr>
        <w:pStyle w:val="ListParagraph"/>
        <w:rPr>
          <w:noProof/>
        </w:rPr>
      </w:pPr>
    </w:p>
    <w:p w14:paraId="6EA8D5FF" w14:textId="1A732709" w:rsidR="00F519FF" w:rsidRDefault="00F519FF" w:rsidP="00F519FF">
      <w:pPr>
        <w:pStyle w:val="ListParagraph"/>
        <w:numPr>
          <w:ilvl w:val="1"/>
          <w:numId w:val="49"/>
        </w:numPr>
        <w:spacing w:line="240" w:lineRule="auto"/>
        <w:rPr>
          <w:noProof/>
        </w:rPr>
      </w:pPr>
      <w:r>
        <w:rPr>
          <w:noProof/>
        </w:rPr>
        <w:lastRenderedPageBreak/>
        <w:t>To do this, the user is prompted to pick their first side</w:t>
      </w:r>
      <w:r w:rsidR="008763D3">
        <w:rPr>
          <w:noProof/>
        </w:rPr>
        <w:t>. When selected,</w:t>
      </w:r>
      <w:r w:rsidR="00773DA8">
        <w:rPr>
          <w:noProof/>
        </w:rPr>
        <w:t xml:space="preserve"> the number of</w:t>
      </w:r>
      <w:r w:rsidR="005675B0">
        <w:rPr>
          <w:noProof/>
        </w:rPr>
        <w:t xml:space="preserve"> their choice will be assigned to a variable that the set method for the second side will use to make sure their input is not the same one.</w:t>
      </w:r>
    </w:p>
    <w:p w14:paraId="0758321B" w14:textId="77777777" w:rsidR="00F803B6" w:rsidRDefault="00F803B6" w:rsidP="00F803B6">
      <w:pPr>
        <w:pStyle w:val="ListParagraph"/>
        <w:spacing w:line="240" w:lineRule="auto"/>
        <w:ind w:left="1440"/>
        <w:rPr>
          <w:noProof/>
        </w:rPr>
      </w:pPr>
    </w:p>
    <w:p w14:paraId="2885686B" w14:textId="4F54B381" w:rsidR="005675B0" w:rsidRDefault="00F803B6" w:rsidP="0047546C">
      <w:pPr>
        <w:pStyle w:val="ListParagraph"/>
        <w:numPr>
          <w:ilvl w:val="1"/>
          <w:numId w:val="49"/>
        </w:numPr>
        <w:spacing w:line="240" w:lineRule="auto"/>
        <w:rPr>
          <w:noProof/>
        </w:rPr>
      </w:pPr>
      <w:r>
        <w:rPr>
          <w:noProof/>
        </w:rPr>
        <w:t xml:space="preserve">For the second side choice, the user is prompted </w:t>
      </w:r>
      <w:r w:rsidR="00712EB3">
        <w:rPr>
          <w:noProof/>
        </w:rPr>
        <w:t>for their choice</w:t>
      </w:r>
      <w:r w:rsidR="00B418C1">
        <w:rPr>
          <w:noProof/>
        </w:rPr>
        <w:t xml:space="preserve">, </w:t>
      </w:r>
      <w:r w:rsidR="00712EB3">
        <w:rPr>
          <w:noProof/>
        </w:rPr>
        <w:t xml:space="preserve">then the input is checked to make sure it is within the range of choices </w:t>
      </w:r>
      <w:r w:rsidR="00B418C1">
        <w:rPr>
          <w:noProof/>
        </w:rPr>
        <w:t>and not the same as their same choice.</w:t>
      </w:r>
    </w:p>
    <w:p w14:paraId="6AD564D1" w14:textId="77777777" w:rsidR="00441768" w:rsidRDefault="00441768" w:rsidP="00441768">
      <w:pPr>
        <w:pStyle w:val="ListParagraph"/>
        <w:rPr>
          <w:noProof/>
        </w:rPr>
      </w:pPr>
    </w:p>
    <w:p w14:paraId="6DD28415" w14:textId="1BC77567" w:rsidR="00441768" w:rsidRDefault="00FA6421" w:rsidP="00441768">
      <w:pPr>
        <w:pStyle w:val="ListParagraph"/>
        <w:numPr>
          <w:ilvl w:val="2"/>
          <w:numId w:val="49"/>
        </w:numPr>
        <w:spacing w:line="240" w:lineRule="auto"/>
        <w:rPr>
          <w:noProof/>
        </w:rPr>
      </w:pPr>
      <w:r>
        <w:rPr>
          <w:noProof/>
        </w:rPr>
        <w:t xml:space="preserve">In case that the user </w:t>
      </w:r>
      <w:r w:rsidR="002D3990">
        <w:rPr>
          <w:noProof/>
        </w:rPr>
        <w:t>corrects their input to be that of the first choice, the set method has</w:t>
      </w:r>
      <w:r w:rsidR="00887B81">
        <w:rPr>
          <w:noProof/>
        </w:rPr>
        <w:t xml:space="preserve"> </w:t>
      </w:r>
      <w:r w:rsidR="00A23F17">
        <w:rPr>
          <w:noProof/>
        </w:rPr>
        <w:t>an if statement that only assigns the input if it is different to that of the first side. If it is the same then an error will be printed and the user is once again asked to pick their side.</w:t>
      </w:r>
    </w:p>
    <w:p w14:paraId="20419706" w14:textId="77777777" w:rsidR="000467AA" w:rsidRDefault="000467AA" w:rsidP="00104551">
      <w:pPr>
        <w:pStyle w:val="ListParagraph"/>
        <w:spacing w:line="240" w:lineRule="auto"/>
        <w:rPr>
          <w:noProof/>
        </w:rPr>
      </w:pPr>
    </w:p>
    <w:p w14:paraId="3C1517DE" w14:textId="1D47FA08" w:rsidR="0011349E" w:rsidRDefault="00164A1C" w:rsidP="00104551">
      <w:pPr>
        <w:pStyle w:val="ListParagraph"/>
        <w:numPr>
          <w:ilvl w:val="0"/>
          <w:numId w:val="49"/>
        </w:numPr>
        <w:spacing w:line="240" w:lineRule="auto"/>
        <w:rPr>
          <w:noProof/>
        </w:rPr>
      </w:pPr>
      <w:r>
        <w:rPr>
          <w:noProof/>
        </w:rPr>
        <w:t>The other difference in ThanksgivingDinner is the way that it implements the cook method from Meal_Cook.</w:t>
      </w:r>
      <w:r w:rsidR="009A03CD">
        <w:rPr>
          <w:noProof/>
        </w:rPr>
        <w:t xml:space="preserve"> A method called sideDishPreparation includes all the </w:t>
      </w:r>
      <w:r w:rsidR="00F602A8">
        <w:rPr>
          <w:noProof/>
        </w:rPr>
        <w:t xml:space="preserve">side dish preparation Strings that are returned to cook depending on the side choices. After both </w:t>
      </w:r>
      <w:r w:rsidR="00B85AB4">
        <w:rPr>
          <w:noProof/>
        </w:rPr>
        <w:t xml:space="preserve">side dishes have been assigned their correct preparation String, cook will return a concatenated String </w:t>
      </w:r>
      <w:r w:rsidR="00DD0075">
        <w:rPr>
          <w:noProof/>
        </w:rPr>
        <w:t>with the status of the Turkey, the first side dish, and the second side dish.</w:t>
      </w:r>
    </w:p>
    <w:p w14:paraId="230043EE" w14:textId="77777777" w:rsidR="00DD0075" w:rsidRDefault="00DD0075" w:rsidP="00DD0075">
      <w:pPr>
        <w:pStyle w:val="ListParagraph"/>
        <w:spacing w:line="240" w:lineRule="auto"/>
        <w:rPr>
          <w:noProof/>
        </w:rPr>
      </w:pPr>
    </w:p>
    <w:p w14:paraId="175F9205" w14:textId="4BD1ADFA" w:rsidR="000023BE" w:rsidRDefault="00AA4CCC" w:rsidP="00104551">
      <w:pPr>
        <w:pStyle w:val="ListParagraph"/>
        <w:numPr>
          <w:ilvl w:val="0"/>
          <w:numId w:val="49"/>
        </w:numPr>
        <w:spacing w:line="240" w:lineRule="auto"/>
        <w:rPr>
          <w:noProof/>
        </w:rPr>
      </w:pPr>
      <w:r>
        <w:rPr>
          <w:noProof/>
        </w:rPr>
        <w:t>The CookingDinner Class welcomes the user to the program and explains</w:t>
      </w:r>
      <w:r w:rsidR="00D46F31">
        <w:rPr>
          <w:noProof/>
        </w:rPr>
        <w:t xml:space="preserve"> what it is used for. It then creates three objects for each and begins calling the </w:t>
      </w:r>
      <w:r w:rsidR="00404D66">
        <w:rPr>
          <w:noProof/>
        </w:rPr>
        <w:t>method in each class that calls all of the set methods at once. After the user makes their choices from each Class, the toString method is called to display their choices before moving on to the next Dinner.</w:t>
      </w:r>
      <w:r w:rsidR="004D145C">
        <w:rPr>
          <w:noProof/>
        </w:rPr>
        <w:t xml:space="preserve"> It is only after all choices have been made for all objects that the preparation status for each Dinner is printed</w:t>
      </w:r>
      <w:r w:rsidR="002A2F19">
        <w:rPr>
          <w:noProof/>
        </w:rPr>
        <w:t xml:space="preserve"> with their implemented cook methods.</w:t>
      </w:r>
    </w:p>
    <w:p w14:paraId="6A12865D" w14:textId="77777777" w:rsidR="007A1A44" w:rsidRDefault="007A1A44" w:rsidP="007A1A44">
      <w:pPr>
        <w:pStyle w:val="ListParagraph"/>
        <w:rPr>
          <w:noProof/>
        </w:rPr>
      </w:pPr>
    </w:p>
    <w:p w14:paraId="53A13246" w14:textId="77777777" w:rsidR="007A1A44" w:rsidRDefault="007A1A44" w:rsidP="007A1A44">
      <w:pPr>
        <w:spacing w:line="240" w:lineRule="auto"/>
        <w:rPr>
          <w:noProof/>
        </w:rPr>
      </w:pPr>
    </w:p>
    <w:p w14:paraId="4EEF446B" w14:textId="77777777" w:rsidR="007A1A44" w:rsidRDefault="007A1A44" w:rsidP="007A1A44">
      <w:pPr>
        <w:spacing w:line="240" w:lineRule="auto"/>
        <w:rPr>
          <w:noProof/>
        </w:rPr>
      </w:pPr>
    </w:p>
    <w:p w14:paraId="1CBACDD4" w14:textId="77777777" w:rsidR="007A1A44" w:rsidRDefault="007A1A44" w:rsidP="007A1A44">
      <w:pPr>
        <w:spacing w:line="240" w:lineRule="auto"/>
        <w:rPr>
          <w:noProof/>
        </w:rPr>
      </w:pPr>
    </w:p>
    <w:p w14:paraId="03AD2BD0" w14:textId="77777777" w:rsidR="007A1A44" w:rsidRDefault="007A1A44" w:rsidP="007A1A44">
      <w:pPr>
        <w:spacing w:line="240" w:lineRule="auto"/>
        <w:rPr>
          <w:noProof/>
        </w:rPr>
      </w:pPr>
    </w:p>
    <w:p w14:paraId="4F57E596" w14:textId="77777777" w:rsidR="007A1A44" w:rsidRDefault="007A1A44" w:rsidP="007A1A44">
      <w:pPr>
        <w:spacing w:line="240" w:lineRule="auto"/>
        <w:rPr>
          <w:noProof/>
        </w:rPr>
      </w:pPr>
    </w:p>
    <w:p w14:paraId="420A6D93" w14:textId="77777777" w:rsidR="007A1A44" w:rsidRDefault="007A1A44" w:rsidP="007A1A44">
      <w:pPr>
        <w:spacing w:line="240" w:lineRule="auto"/>
        <w:rPr>
          <w:noProof/>
        </w:rPr>
      </w:pPr>
    </w:p>
    <w:p w14:paraId="0426AA52" w14:textId="77777777" w:rsidR="007A1A44" w:rsidRDefault="007A1A44" w:rsidP="007A1A44">
      <w:pPr>
        <w:spacing w:line="240" w:lineRule="auto"/>
        <w:rPr>
          <w:noProof/>
        </w:rPr>
      </w:pPr>
    </w:p>
    <w:p w14:paraId="4B3D74E5" w14:textId="77777777" w:rsidR="007A1A44" w:rsidRDefault="007A1A44" w:rsidP="007A1A44">
      <w:pPr>
        <w:spacing w:line="240" w:lineRule="auto"/>
        <w:rPr>
          <w:noProof/>
        </w:rPr>
      </w:pPr>
    </w:p>
    <w:p w14:paraId="78C47F98" w14:textId="77777777" w:rsidR="007A1A44" w:rsidRDefault="007A1A44" w:rsidP="007A1A44">
      <w:pPr>
        <w:spacing w:line="240" w:lineRule="auto"/>
        <w:rPr>
          <w:noProof/>
        </w:rPr>
      </w:pPr>
    </w:p>
    <w:p w14:paraId="69AB9A42" w14:textId="77777777" w:rsidR="007A1A44" w:rsidRDefault="007A1A44" w:rsidP="007A1A44">
      <w:pPr>
        <w:spacing w:line="240" w:lineRule="auto"/>
        <w:rPr>
          <w:noProof/>
        </w:rPr>
      </w:pPr>
    </w:p>
    <w:p w14:paraId="63D3351A" w14:textId="77777777" w:rsidR="007A1A44" w:rsidRDefault="007A1A44" w:rsidP="007A1A44">
      <w:pPr>
        <w:spacing w:line="240" w:lineRule="auto"/>
        <w:rPr>
          <w:noProof/>
        </w:rPr>
      </w:pPr>
    </w:p>
    <w:p w14:paraId="4773F712" w14:textId="77777777" w:rsidR="007A1A44" w:rsidRDefault="007A1A44" w:rsidP="007A1A44">
      <w:pPr>
        <w:spacing w:line="240" w:lineRule="auto"/>
        <w:rPr>
          <w:noProof/>
        </w:rPr>
      </w:pPr>
    </w:p>
    <w:p w14:paraId="3D813677" w14:textId="77777777" w:rsidR="007A1A44" w:rsidRDefault="007A1A44" w:rsidP="007A1A44">
      <w:pPr>
        <w:spacing w:line="240" w:lineRule="auto"/>
        <w:rPr>
          <w:noProof/>
        </w:rPr>
      </w:pPr>
    </w:p>
    <w:p w14:paraId="3E82B858" w14:textId="508631EF" w:rsidR="00084F97" w:rsidRPr="00A225B3" w:rsidRDefault="003702AB" w:rsidP="00104551">
      <w:pPr>
        <w:spacing w:line="240" w:lineRule="auto"/>
        <w:rPr>
          <w:rFonts w:asciiTheme="majorHAnsi" w:hAnsiTheme="majorHAnsi"/>
          <w:b/>
          <w:bCs/>
          <w:sz w:val="28"/>
          <w:szCs w:val="28"/>
          <w:u w:val="single"/>
        </w:rPr>
      </w:pPr>
      <w:r w:rsidRPr="00A225B3">
        <w:rPr>
          <w:rFonts w:asciiTheme="majorHAnsi" w:hAnsiTheme="majorHAnsi"/>
          <w:b/>
          <w:bCs/>
          <w:sz w:val="28"/>
          <w:szCs w:val="28"/>
          <w:u w:val="single"/>
        </w:rPr>
        <w:lastRenderedPageBreak/>
        <w:t>UML Diagram:</w:t>
      </w:r>
    </w:p>
    <w:p w14:paraId="27743A45" w14:textId="6DCD89A1" w:rsidR="007A1A44" w:rsidRDefault="007A1A44" w:rsidP="00104551">
      <w:pPr>
        <w:spacing w:line="240" w:lineRule="auto"/>
      </w:pPr>
      <w:r>
        <w:rPr>
          <w:noProof/>
        </w:rPr>
        <w:drawing>
          <wp:inline distT="0" distB="0" distL="0" distR="0" wp14:anchorId="0125E1CC" wp14:editId="42815448">
            <wp:extent cx="5943600" cy="7416165"/>
            <wp:effectExtent l="0" t="0" r="0" b="0"/>
            <wp:docPr id="13602290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29041"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6165"/>
                    </a:xfrm>
                    <a:prstGeom prst="rect">
                      <a:avLst/>
                    </a:prstGeom>
                  </pic:spPr>
                </pic:pic>
              </a:graphicData>
            </a:graphic>
          </wp:inline>
        </w:drawing>
      </w:r>
    </w:p>
    <w:p w14:paraId="091FB1E0" w14:textId="687C34D0" w:rsidR="000023BE" w:rsidRPr="000023BE" w:rsidRDefault="00AB5854" w:rsidP="005E22A5">
      <w:pPr>
        <w:pStyle w:val="Heading1"/>
        <w:spacing w:line="240" w:lineRule="auto"/>
      </w:pPr>
      <w:r w:rsidRPr="00AD5BF5">
        <w:lastRenderedPageBreak/>
        <w:t>Test Plan</w:t>
      </w:r>
    </w:p>
    <w:tbl>
      <w:tblPr>
        <w:tblStyle w:val="GridTable1Light"/>
        <w:tblW w:w="10165" w:type="dxa"/>
        <w:jc w:val="center"/>
        <w:tblLook w:val="04A0" w:firstRow="1" w:lastRow="0" w:firstColumn="1" w:lastColumn="0" w:noHBand="0" w:noVBand="1"/>
      </w:tblPr>
      <w:tblGrid>
        <w:gridCol w:w="2621"/>
        <w:gridCol w:w="1805"/>
        <w:gridCol w:w="2762"/>
        <w:gridCol w:w="1692"/>
        <w:gridCol w:w="1285"/>
      </w:tblGrid>
      <w:tr w:rsidR="00F125B2" w14:paraId="6448579B" w14:textId="77777777" w:rsidTr="00F125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5" w:type="dxa"/>
          </w:tcPr>
          <w:p w14:paraId="051FE8A7" w14:textId="0E8D870C" w:rsidR="003702AB" w:rsidRDefault="003702AB" w:rsidP="006D46F7">
            <w:pPr>
              <w:jc w:val="center"/>
            </w:pPr>
            <w:r>
              <w:t>Requirement</w:t>
            </w:r>
          </w:p>
        </w:tc>
        <w:tc>
          <w:tcPr>
            <w:tcW w:w="1847" w:type="dxa"/>
          </w:tcPr>
          <w:p w14:paraId="342D0451" w14:textId="3BE943E2" w:rsidR="003702AB" w:rsidRDefault="003702AB" w:rsidP="006D46F7">
            <w:pPr>
              <w:jc w:val="center"/>
              <w:cnfStyle w:val="100000000000" w:firstRow="1" w:lastRow="0" w:firstColumn="0" w:lastColumn="0" w:oddVBand="0" w:evenVBand="0" w:oddHBand="0" w:evenHBand="0" w:firstRowFirstColumn="0" w:firstRowLastColumn="0" w:lastRowFirstColumn="0" w:lastRowLastColumn="0"/>
            </w:pPr>
            <w:r>
              <w:t>Input/Action</w:t>
            </w:r>
          </w:p>
        </w:tc>
        <w:tc>
          <w:tcPr>
            <w:tcW w:w="2762" w:type="dxa"/>
          </w:tcPr>
          <w:p w14:paraId="3E0B735D" w14:textId="01B1CC56" w:rsidR="003702AB" w:rsidRDefault="003702AB" w:rsidP="006D46F7">
            <w:pPr>
              <w:jc w:val="center"/>
              <w:cnfStyle w:val="100000000000" w:firstRow="1" w:lastRow="0" w:firstColumn="0" w:lastColumn="0" w:oddVBand="0" w:evenVBand="0" w:oddHBand="0" w:evenHBand="0" w:firstRowFirstColumn="0" w:firstRowLastColumn="0" w:lastRowFirstColumn="0" w:lastRowLastColumn="0"/>
            </w:pPr>
            <w:r>
              <w:t>Expected</w:t>
            </w:r>
          </w:p>
        </w:tc>
        <w:tc>
          <w:tcPr>
            <w:tcW w:w="1729" w:type="dxa"/>
          </w:tcPr>
          <w:p w14:paraId="58558BC1" w14:textId="49230E71" w:rsidR="003702AB" w:rsidRDefault="003702AB" w:rsidP="006D46F7">
            <w:pPr>
              <w:jc w:val="center"/>
              <w:cnfStyle w:val="100000000000" w:firstRow="1" w:lastRow="0" w:firstColumn="0" w:lastColumn="0" w:oddVBand="0" w:evenVBand="0" w:oddHBand="0" w:evenHBand="0" w:firstRowFirstColumn="0" w:firstRowLastColumn="0" w:lastRowFirstColumn="0" w:lastRowLastColumn="0"/>
            </w:pPr>
            <w:r>
              <w:t>Output</w:t>
            </w:r>
          </w:p>
        </w:tc>
        <w:tc>
          <w:tcPr>
            <w:tcW w:w="1312" w:type="dxa"/>
          </w:tcPr>
          <w:p w14:paraId="64DF4433" w14:textId="4BD477EF" w:rsidR="003702AB" w:rsidRDefault="003702AB" w:rsidP="006D46F7">
            <w:pPr>
              <w:jc w:val="center"/>
              <w:cnfStyle w:val="100000000000" w:firstRow="1" w:lastRow="0" w:firstColumn="0" w:lastColumn="0" w:oddVBand="0" w:evenVBand="0" w:oddHBand="0" w:evenHBand="0" w:firstRowFirstColumn="0" w:firstRowLastColumn="0" w:lastRowFirstColumn="0" w:lastRowLastColumn="0"/>
            </w:pPr>
            <w:r>
              <w:t>Pass/Fail</w:t>
            </w:r>
          </w:p>
        </w:tc>
      </w:tr>
      <w:tr w:rsidR="00F125B2" w14:paraId="25EB6031" w14:textId="77777777" w:rsidTr="00F125B2">
        <w:trPr>
          <w:trHeight w:val="852"/>
          <w:jc w:val="center"/>
        </w:trPr>
        <w:tc>
          <w:tcPr>
            <w:cnfStyle w:val="001000000000" w:firstRow="0" w:lastRow="0" w:firstColumn="1" w:lastColumn="0" w:oddVBand="0" w:evenVBand="0" w:oddHBand="0" w:evenHBand="0" w:firstRowFirstColumn="0" w:firstRowLastColumn="0" w:lastRowFirstColumn="0" w:lastRowLastColumn="0"/>
            <w:tcW w:w="2515" w:type="dxa"/>
          </w:tcPr>
          <w:p w14:paraId="4655B18C" w14:textId="00093533" w:rsidR="003702AB" w:rsidRDefault="006D46F7" w:rsidP="006D46F7">
            <w:pPr>
              <w:jc w:val="center"/>
            </w:pPr>
            <w:r>
              <w:t>For the various set methods, user input must stay within the given range of choices.</w:t>
            </w:r>
          </w:p>
        </w:tc>
        <w:tc>
          <w:tcPr>
            <w:tcW w:w="1847" w:type="dxa"/>
          </w:tcPr>
          <w:p w14:paraId="60891256" w14:textId="478F51C3" w:rsidR="003702AB" w:rsidRDefault="00A225B3" w:rsidP="006D46F7">
            <w:pPr>
              <w:jc w:val="center"/>
              <w:cnfStyle w:val="000000000000" w:firstRow="0" w:lastRow="0" w:firstColumn="0" w:lastColumn="0" w:oddVBand="0" w:evenVBand="0" w:oddHBand="0" w:evenHBand="0" w:firstRowFirstColumn="0" w:firstRowLastColumn="0" w:lastRowFirstColumn="0" w:lastRowLastColumn="0"/>
            </w:pPr>
            <w:r>
              <w:t>When correcting selected choice, attempted to input numbers outside the range.</w:t>
            </w:r>
          </w:p>
        </w:tc>
        <w:tc>
          <w:tcPr>
            <w:tcW w:w="2762" w:type="dxa"/>
          </w:tcPr>
          <w:p w14:paraId="05915C37" w14:textId="4ECCD1BF" w:rsidR="003702AB" w:rsidRDefault="00A225B3" w:rsidP="006D46F7">
            <w:pPr>
              <w:jc w:val="center"/>
              <w:cnfStyle w:val="000000000000" w:firstRow="0" w:lastRow="0" w:firstColumn="0" w:lastColumn="0" w:oddVBand="0" w:evenVBand="0" w:oddHBand="0" w:evenHBand="0" w:firstRowFirstColumn="0" w:firstRowLastColumn="0" w:lastRowFirstColumn="0" w:lastRowLastColumn="0"/>
            </w:pPr>
            <w:r>
              <w:t>An error will be printed warning the user to stay within the range of numbers given.</w:t>
            </w:r>
          </w:p>
        </w:tc>
        <w:tc>
          <w:tcPr>
            <w:tcW w:w="1729" w:type="dxa"/>
          </w:tcPr>
          <w:p w14:paraId="348B5DD5" w14:textId="77369948" w:rsidR="003702AB" w:rsidRDefault="00A225B3" w:rsidP="006D46F7">
            <w:pPr>
              <w:jc w:val="center"/>
              <w:cnfStyle w:val="000000000000" w:firstRow="0" w:lastRow="0" w:firstColumn="0" w:lastColumn="0" w:oddVBand="0" w:evenVBand="0" w:oddHBand="0" w:evenHBand="0" w:firstRowFirstColumn="0" w:firstRowLastColumn="0" w:lastRowFirstColumn="0" w:lastRowLastColumn="0"/>
            </w:pPr>
            <w:r>
              <w:t>The correction method properly caught the attempts to exit range and prints the error before requesting for input.</w:t>
            </w:r>
          </w:p>
        </w:tc>
        <w:tc>
          <w:tcPr>
            <w:tcW w:w="1312" w:type="dxa"/>
          </w:tcPr>
          <w:p w14:paraId="0C00ED6A" w14:textId="77777777" w:rsidR="003D7937" w:rsidRDefault="003D7937" w:rsidP="006D46F7">
            <w:pPr>
              <w:jc w:val="center"/>
              <w:cnfStyle w:val="000000000000" w:firstRow="0" w:lastRow="0" w:firstColumn="0" w:lastColumn="0" w:oddVBand="0" w:evenVBand="0" w:oddHBand="0" w:evenHBand="0" w:firstRowFirstColumn="0" w:firstRowLastColumn="0" w:lastRowFirstColumn="0" w:lastRowLastColumn="0"/>
            </w:pPr>
          </w:p>
          <w:p w14:paraId="2226628E" w14:textId="77777777" w:rsidR="00A225B3" w:rsidRDefault="00A225B3" w:rsidP="006D46F7">
            <w:pPr>
              <w:jc w:val="center"/>
              <w:cnfStyle w:val="000000000000" w:firstRow="0" w:lastRow="0" w:firstColumn="0" w:lastColumn="0" w:oddVBand="0" w:evenVBand="0" w:oddHBand="0" w:evenHBand="0" w:firstRowFirstColumn="0" w:firstRowLastColumn="0" w:lastRowFirstColumn="0" w:lastRowLastColumn="0"/>
            </w:pPr>
          </w:p>
          <w:p w14:paraId="4AB2841B" w14:textId="77777777" w:rsidR="00A225B3" w:rsidRDefault="00A225B3" w:rsidP="006D46F7">
            <w:pPr>
              <w:jc w:val="center"/>
              <w:cnfStyle w:val="000000000000" w:firstRow="0" w:lastRow="0" w:firstColumn="0" w:lastColumn="0" w:oddVBand="0" w:evenVBand="0" w:oddHBand="0" w:evenHBand="0" w:firstRowFirstColumn="0" w:firstRowLastColumn="0" w:lastRowFirstColumn="0" w:lastRowLastColumn="0"/>
            </w:pPr>
          </w:p>
          <w:p w14:paraId="619B8287" w14:textId="1E388DEE" w:rsidR="00A225B3" w:rsidRDefault="00A225B3" w:rsidP="006D46F7">
            <w:pPr>
              <w:jc w:val="center"/>
              <w:cnfStyle w:val="000000000000" w:firstRow="0" w:lastRow="0" w:firstColumn="0" w:lastColumn="0" w:oddVBand="0" w:evenVBand="0" w:oddHBand="0" w:evenHBand="0" w:firstRowFirstColumn="0" w:firstRowLastColumn="0" w:lastRowFirstColumn="0" w:lastRowLastColumn="0"/>
            </w:pPr>
            <w:r>
              <w:t>PASS</w:t>
            </w:r>
          </w:p>
        </w:tc>
      </w:tr>
      <w:tr w:rsidR="00F125B2" w14:paraId="1719FA0C" w14:textId="77777777" w:rsidTr="00F125B2">
        <w:trPr>
          <w:trHeight w:val="908"/>
          <w:jc w:val="center"/>
        </w:trPr>
        <w:tc>
          <w:tcPr>
            <w:cnfStyle w:val="001000000000" w:firstRow="0" w:lastRow="0" w:firstColumn="1" w:lastColumn="0" w:oddVBand="0" w:evenVBand="0" w:oddHBand="0" w:evenHBand="0" w:firstRowFirstColumn="0" w:firstRowLastColumn="0" w:lastRowFirstColumn="0" w:lastRowLastColumn="0"/>
            <w:tcW w:w="2515" w:type="dxa"/>
          </w:tcPr>
          <w:p w14:paraId="713C21B9" w14:textId="6A3E9EA2" w:rsidR="003E5133" w:rsidRDefault="00A225B3" w:rsidP="006D46F7">
            <w:pPr>
              <w:jc w:val="center"/>
            </w:pPr>
            <w:r>
              <w:t>If the user changes their choice using integerInputCorrection</w:t>
            </w:r>
            <w:r w:rsidR="00F125B2">
              <w:t>()</w:t>
            </w:r>
            <w:r>
              <w:t>, the corrected input is correctly returned and processed.</w:t>
            </w:r>
          </w:p>
        </w:tc>
        <w:tc>
          <w:tcPr>
            <w:tcW w:w="1847" w:type="dxa"/>
          </w:tcPr>
          <w:p w14:paraId="2AE6A16E" w14:textId="3218E411" w:rsidR="003E5133" w:rsidRDefault="00A225B3" w:rsidP="006D46F7">
            <w:pPr>
              <w:jc w:val="center"/>
              <w:cnfStyle w:val="000000000000" w:firstRow="0" w:lastRow="0" w:firstColumn="0" w:lastColumn="0" w:oddVBand="0" w:evenVBand="0" w:oddHBand="0" w:evenHBand="0" w:firstRowFirstColumn="0" w:firstRowLastColumn="0" w:lastRowFirstColumn="0" w:lastRowLastColumn="0"/>
            </w:pPr>
            <w:r>
              <w:t>By using breakpoints, the changes in variables were tracked while correcting the input in all set methods.</w:t>
            </w:r>
          </w:p>
        </w:tc>
        <w:tc>
          <w:tcPr>
            <w:tcW w:w="2762" w:type="dxa"/>
          </w:tcPr>
          <w:p w14:paraId="6CCBD01A" w14:textId="7D2E09E5" w:rsidR="003E5133" w:rsidRDefault="00A225B3" w:rsidP="006D46F7">
            <w:pPr>
              <w:jc w:val="center"/>
              <w:cnfStyle w:val="000000000000" w:firstRow="0" w:lastRow="0" w:firstColumn="0" w:lastColumn="0" w:oddVBand="0" w:evenVBand="0" w:oddHBand="0" w:evenHBand="0" w:firstRowFirstColumn="0" w:firstRowLastColumn="0" w:lastRowFirstColumn="0" w:lastRowLastColumn="0"/>
            </w:pPr>
            <w:r>
              <w:t>The integerInputCorrection</w:t>
            </w:r>
            <w:r w:rsidR="00F125B2">
              <w:t xml:space="preserve">() </w:t>
            </w:r>
            <w:r>
              <w:t xml:space="preserve"> method returns the corrected input after the user indicates that they are done correcting their choice.</w:t>
            </w:r>
          </w:p>
        </w:tc>
        <w:tc>
          <w:tcPr>
            <w:tcW w:w="1729" w:type="dxa"/>
          </w:tcPr>
          <w:p w14:paraId="61FB58CC" w14:textId="295808F5" w:rsidR="003E5133" w:rsidRDefault="00A225B3" w:rsidP="006D46F7">
            <w:pPr>
              <w:jc w:val="center"/>
              <w:cnfStyle w:val="000000000000" w:firstRow="0" w:lastRow="0" w:firstColumn="0" w:lastColumn="0" w:oddVBand="0" w:evenVBand="0" w:oddHBand="0" w:evenHBand="0" w:firstRowFirstColumn="0" w:firstRowLastColumn="0" w:lastRowFirstColumn="0" w:lastRowLastColumn="0"/>
            </w:pPr>
            <w:r>
              <w:t>IDE shows the corrected input was properly returned and the preparation methods were properly chosen.</w:t>
            </w:r>
          </w:p>
        </w:tc>
        <w:tc>
          <w:tcPr>
            <w:tcW w:w="1312" w:type="dxa"/>
          </w:tcPr>
          <w:p w14:paraId="3EC67F7E" w14:textId="77777777" w:rsidR="003251A2" w:rsidRDefault="003251A2" w:rsidP="006D46F7">
            <w:pPr>
              <w:jc w:val="center"/>
              <w:cnfStyle w:val="000000000000" w:firstRow="0" w:lastRow="0" w:firstColumn="0" w:lastColumn="0" w:oddVBand="0" w:evenVBand="0" w:oddHBand="0" w:evenHBand="0" w:firstRowFirstColumn="0" w:firstRowLastColumn="0" w:lastRowFirstColumn="0" w:lastRowLastColumn="0"/>
            </w:pPr>
          </w:p>
          <w:p w14:paraId="41D64109" w14:textId="77777777" w:rsidR="00A225B3" w:rsidRDefault="00A225B3" w:rsidP="006D46F7">
            <w:pPr>
              <w:jc w:val="center"/>
              <w:cnfStyle w:val="000000000000" w:firstRow="0" w:lastRow="0" w:firstColumn="0" w:lastColumn="0" w:oddVBand="0" w:evenVBand="0" w:oddHBand="0" w:evenHBand="0" w:firstRowFirstColumn="0" w:firstRowLastColumn="0" w:lastRowFirstColumn="0" w:lastRowLastColumn="0"/>
            </w:pPr>
          </w:p>
          <w:p w14:paraId="688E9904" w14:textId="77777777" w:rsidR="00A225B3" w:rsidRDefault="00A225B3" w:rsidP="006D46F7">
            <w:pPr>
              <w:jc w:val="center"/>
              <w:cnfStyle w:val="000000000000" w:firstRow="0" w:lastRow="0" w:firstColumn="0" w:lastColumn="0" w:oddVBand="0" w:evenVBand="0" w:oddHBand="0" w:evenHBand="0" w:firstRowFirstColumn="0" w:firstRowLastColumn="0" w:lastRowFirstColumn="0" w:lastRowLastColumn="0"/>
            </w:pPr>
          </w:p>
          <w:p w14:paraId="028A84EC" w14:textId="27D3BABF" w:rsidR="00A225B3" w:rsidRDefault="00A225B3" w:rsidP="006D46F7">
            <w:pPr>
              <w:jc w:val="center"/>
              <w:cnfStyle w:val="000000000000" w:firstRow="0" w:lastRow="0" w:firstColumn="0" w:lastColumn="0" w:oddVBand="0" w:evenVBand="0" w:oddHBand="0" w:evenHBand="0" w:firstRowFirstColumn="0" w:firstRowLastColumn="0" w:lastRowFirstColumn="0" w:lastRowLastColumn="0"/>
            </w:pPr>
            <w:r>
              <w:t>PASS</w:t>
            </w:r>
          </w:p>
        </w:tc>
      </w:tr>
      <w:tr w:rsidR="00F125B2" w14:paraId="1071080C" w14:textId="77777777" w:rsidTr="00F125B2">
        <w:trPr>
          <w:trHeight w:val="908"/>
          <w:jc w:val="center"/>
        </w:trPr>
        <w:tc>
          <w:tcPr>
            <w:cnfStyle w:val="001000000000" w:firstRow="0" w:lastRow="0" w:firstColumn="1" w:lastColumn="0" w:oddVBand="0" w:evenVBand="0" w:oddHBand="0" w:evenHBand="0" w:firstRowFirstColumn="0" w:firstRowLastColumn="0" w:lastRowFirstColumn="0" w:lastRowLastColumn="0"/>
            <w:tcW w:w="2515" w:type="dxa"/>
          </w:tcPr>
          <w:p w14:paraId="7D405CF2" w14:textId="608B2E06" w:rsidR="003E5133" w:rsidRDefault="00A225B3" w:rsidP="006D46F7">
            <w:pPr>
              <w:jc w:val="center"/>
            </w:pPr>
            <w:r>
              <w:t>When a user makes their choices, the implemented cook methods in every class return the proper preparation Strings.</w:t>
            </w:r>
          </w:p>
        </w:tc>
        <w:tc>
          <w:tcPr>
            <w:tcW w:w="1847" w:type="dxa"/>
          </w:tcPr>
          <w:p w14:paraId="293AA3E8" w14:textId="23D10298" w:rsidR="003E5133" w:rsidRDefault="00A225B3" w:rsidP="006D46F7">
            <w:pPr>
              <w:jc w:val="center"/>
              <w:cnfStyle w:val="000000000000" w:firstRow="0" w:lastRow="0" w:firstColumn="0" w:lastColumn="0" w:oddVBand="0" w:evenVBand="0" w:oddHBand="0" w:evenHBand="0" w:firstRowFirstColumn="0" w:firstRowLastColumn="0" w:lastRowFirstColumn="0" w:lastRowLastColumn="0"/>
            </w:pPr>
            <w:r>
              <w:t>After selecting, corrected every input and kept track to make sure the cook</w:t>
            </w:r>
            <w:r w:rsidR="00F125B2">
              <w:t xml:space="preserve">() </w:t>
            </w:r>
            <w:r>
              <w:t xml:space="preserve"> methods return the correct Strings.</w:t>
            </w:r>
          </w:p>
        </w:tc>
        <w:tc>
          <w:tcPr>
            <w:tcW w:w="2762" w:type="dxa"/>
          </w:tcPr>
          <w:p w14:paraId="49AEB5A6" w14:textId="245D59DC" w:rsidR="003E5133" w:rsidRDefault="00A225B3" w:rsidP="006D46F7">
            <w:pPr>
              <w:jc w:val="center"/>
              <w:cnfStyle w:val="000000000000" w:firstRow="0" w:lastRow="0" w:firstColumn="0" w:lastColumn="0" w:oddVBand="0" w:evenVBand="0" w:oddHBand="0" w:evenHBand="0" w:firstRowFirstColumn="0" w:firstRowLastColumn="0" w:lastRowFirstColumn="0" w:lastRowLastColumn="0"/>
            </w:pPr>
            <w:r>
              <w:t>The cook</w:t>
            </w:r>
            <w:r w:rsidR="00F125B2">
              <w:t xml:space="preserve">() </w:t>
            </w:r>
            <w:r>
              <w:t xml:space="preserve"> method of every class prints the correct String for every choice made.</w:t>
            </w:r>
          </w:p>
        </w:tc>
        <w:tc>
          <w:tcPr>
            <w:tcW w:w="1729" w:type="dxa"/>
          </w:tcPr>
          <w:p w14:paraId="4E7B8E40" w14:textId="2C4D2231" w:rsidR="003E5133" w:rsidRDefault="00A225B3" w:rsidP="006D46F7">
            <w:pPr>
              <w:jc w:val="center"/>
              <w:cnfStyle w:val="000000000000" w:firstRow="0" w:lastRow="0" w:firstColumn="0" w:lastColumn="0" w:oddVBand="0" w:evenVBand="0" w:oddHBand="0" w:evenHBand="0" w:firstRowFirstColumn="0" w:firstRowLastColumn="0" w:lastRowFirstColumn="0" w:lastRowLastColumn="0"/>
            </w:pPr>
            <w:r>
              <w:t xml:space="preserve">The cook </w:t>
            </w:r>
            <w:r w:rsidR="00F125B2">
              <w:t xml:space="preserve">() </w:t>
            </w:r>
            <w:r>
              <w:t>method of every class correctly printed the String of every dish chosen and corrected.</w:t>
            </w:r>
          </w:p>
        </w:tc>
        <w:tc>
          <w:tcPr>
            <w:tcW w:w="1312" w:type="dxa"/>
          </w:tcPr>
          <w:p w14:paraId="5D9C23DB" w14:textId="77777777" w:rsidR="003251A2" w:rsidRDefault="003251A2" w:rsidP="006D46F7">
            <w:pPr>
              <w:jc w:val="center"/>
              <w:cnfStyle w:val="000000000000" w:firstRow="0" w:lastRow="0" w:firstColumn="0" w:lastColumn="0" w:oddVBand="0" w:evenVBand="0" w:oddHBand="0" w:evenHBand="0" w:firstRowFirstColumn="0" w:firstRowLastColumn="0" w:lastRowFirstColumn="0" w:lastRowLastColumn="0"/>
            </w:pPr>
          </w:p>
          <w:p w14:paraId="260AA324" w14:textId="77777777" w:rsidR="00A225B3" w:rsidRDefault="00A225B3" w:rsidP="006D46F7">
            <w:pPr>
              <w:jc w:val="center"/>
              <w:cnfStyle w:val="000000000000" w:firstRow="0" w:lastRow="0" w:firstColumn="0" w:lastColumn="0" w:oddVBand="0" w:evenVBand="0" w:oddHBand="0" w:evenHBand="0" w:firstRowFirstColumn="0" w:firstRowLastColumn="0" w:lastRowFirstColumn="0" w:lastRowLastColumn="0"/>
            </w:pPr>
          </w:p>
          <w:p w14:paraId="7823732A" w14:textId="77777777" w:rsidR="00A225B3" w:rsidRDefault="00A225B3" w:rsidP="006D46F7">
            <w:pPr>
              <w:jc w:val="center"/>
              <w:cnfStyle w:val="000000000000" w:firstRow="0" w:lastRow="0" w:firstColumn="0" w:lastColumn="0" w:oddVBand="0" w:evenVBand="0" w:oddHBand="0" w:evenHBand="0" w:firstRowFirstColumn="0" w:firstRowLastColumn="0" w:lastRowFirstColumn="0" w:lastRowLastColumn="0"/>
            </w:pPr>
          </w:p>
          <w:p w14:paraId="750D0B22" w14:textId="2243CB5F" w:rsidR="00A225B3" w:rsidRDefault="00A225B3" w:rsidP="006D46F7">
            <w:pPr>
              <w:jc w:val="center"/>
              <w:cnfStyle w:val="000000000000" w:firstRow="0" w:lastRow="0" w:firstColumn="0" w:lastColumn="0" w:oddVBand="0" w:evenVBand="0" w:oddHBand="0" w:evenHBand="0" w:firstRowFirstColumn="0" w:firstRowLastColumn="0" w:lastRowFirstColumn="0" w:lastRowLastColumn="0"/>
            </w:pPr>
            <w:r>
              <w:t>PASS</w:t>
            </w:r>
          </w:p>
        </w:tc>
      </w:tr>
      <w:tr w:rsidR="00F125B2" w14:paraId="509C1B91" w14:textId="77777777" w:rsidTr="00F125B2">
        <w:trPr>
          <w:trHeight w:val="908"/>
          <w:jc w:val="center"/>
        </w:trPr>
        <w:tc>
          <w:tcPr>
            <w:cnfStyle w:val="001000000000" w:firstRow="0" w:lastRow="0" w:firstColumn="1" w:lastColumn="0" w:oddVBand="0" w:evenVBand="0" w:oddHBand="0" w:evenHBand="0" w:firstRowFirstColumn="0" w:firstRowLastColumn="0" w:lastRowFirstColumn="0" w:lastRowLastColumn="0"/>
            <w:tcW w:w="2515" w:type="dxa"/>
          </w:tcPr>
          <w:p w14:paraId="7746BF07" w14:textId="485B2080" w:rsidR="003E5133" w:rsidRDefault="00A225B3" w:rsidP="006D46F7">
            <w:pPr>
              <w:jc w:val="center"/>
            </w:pPr>
            <w:r>
              <w:t>In ThanksgivingDinner, if the user selects the same dish as the first when choosing the second then the program won’t accept the input.</w:t>
            </w:r>
          </w:p>
        </w:tc>
        <w:tc>
          <w:tcPr>
            <w:tcW w:w="1847" w:type="dxa"/>
          </w:tcPr>
          <w:p w14:paraId="701B6B2C" w14:textId="0002F4D1" w:rsidR="003E5133" w:rsidRDefault="00A225B3" w:rsidP="006D46F7">
            <w:pPr>
              <w:jc w:val="center"/>
              <w:cnfStyle w:val="000000000000" w:firstRow="0" w:lastRow="0" w:firstColumn="0" w:lastColumn="0" w:oddVBand="0" w:evenVBand="0" w:oddHBand="0" w:evenHBand="0" w:firstRowFirstColumn="0" w:firstRowLastColumn="0" w:lastRowFirstColumn="0" w:lastRowLastColumn="0"/>
            </w:pPr>
            <w:r>
              <w:t>When selecting the second side dish, attempted to choose the same selection as the first.</w:t>
            </w:r>
          </w:p>
        </w:tc>
        <w:tc>
          <w:tcPr>
            <w:tcW w:w="2762" w:type="dxa"/>
          </w:tcPr>
          <w:p w14:paraId="66EB6C18" w14:textId="14F393BF" w:rsidR="003E5133" w:rsidRDefault="00A225B3" w:rsidP="006D46F7">
            <w:pPr>
              <w:jc w:val="center"/>
              <w:cnfStyle w:val="000000000000" w:firstRow="0" w:lastRow="0" w:firstColumn="0" w:lastColumn="0" w:oddVBand="0" w:evenVBand="0" w:oddHBand="0" w:evenHBand="0" w:firstRowFirstColumn="0" w:firstRowLastColumn="0" w:lastRowFirstColumn="0" w:lastRowLastColumn="0"/>
            </w:pPr>
            <w:r>
              <w:t>An error</w:t>
            </w:r>
            <w:r w:rsidR="00F125B2">
              <w:t xml:space="preserve"> reminding the user to make a different selection is printed and they are once again prompted to select again.</w:t>
            </w:r>
          </w:p>
        </w:tc>
        <w:tc>
          <w:tcPr>
            <w:tcW w:w="1729" w:type="dxa"/>
          </w:tcPr>
          <w:p w14:paraId="709ED152" w14:textId="7D0A8ECA" w:rsidR="003E5133" w:rsidRDefault="00F125B2" w:rsidP="006D46F7">
            <w:pPr>
              <w:jc w:val="center"/>
              <w:cnfStyle w:val="000000000000" w:firstRow="0" w:lastRow="0" w:firstColumn="0" w:lastColumn="0" w:oddVBand="0" w:evenVBand="0" w:oddHBand="0" w:evenHBand="0" w:firstRowFirstColumn="0" w:firstRowLastColumn="0" w:lastRowFirstColumn="0" w:lastRowLastColumn="0"/>
            </w:pPr>
            <w:r>
              <w:t>The error was correctly displayed every time and was prompted for selection.</w:t>
            </w:r>
          </w:p>
        </w:tc>
        <w:tc>
          <w:tcPr>
            <w:tcW w:w="1312" w:type="dxa"/>
          </w:tcPr>
          <w:p w14:paraId="59552958" w14:textId="77777777" w:rsidR="00FD1EFD" w:rsidRDefault="00FD1EFD" w:rsidP="006D46F7">
            <w:pPr>
              <w:jc w:val="center"/>
              <w:cnfStyle w:val="000000000000" w:firstRow="0" w:lastRow="0" w:firstColumn="0" w:lastColumn="0" w:oddVBand="0" w:evenVBand="0" w:oddHBand="0" w:evenHBand="0" w:firstRowFirstColumn="0" w:firstRowLastColumn="0" w:lastRowFirstColumn="0" w:lastRowLastColumn="0"/>
            </w:pPr>
          </w:p>
          <w:p w14:paraId="6D5B12E0"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67E6968C"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17D1399E" w14:textId="715119AA"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PASS</w:t>
            </w:r>
          </w:p>
        </w:tc>
      </w:tr>
      <w:tr w:rsidR="00F125B2" w14:paraId="560BD0EF" w14:textId="77777777" w:rsidTr="00F125B2">
        <w:trPr>
          <w:trHeight w:val="2492"/>
          <w:jc w:val="center"/>
        </w:trPr>
        <w:tc>
          <w:tcPr>
            <w:cnfStyle w:val="001000000000" w:firstRow="0" w:lastRow="0" w:firstColumn="1" w:lastColumn="0" w:oddVBand="0" w:evenVBand="0" w:oddHBand="0" w:evenHBand="0" w:firstRowFirstColumn="0" w:firstRowLastColumn="0" w:lastRowFirstColumn="0" w:lastRowLastColumn="0"/>
            <w:tcW w:w="2515" w:type="dxa"/>
          </w:tcPr>
          <w:p w14:paraId="7CED4B2F" w14:textId="775178C8" w:rsidR="00F125B2" w:rsidRDefault="00F125B2" w:rsidP="006D46F7">
            <w:pPr>
              <w:jc w:val="center"/>
            </w:pPr>
            <w:r>
              <w:t>In ThanksgivingDinner, if the user is correcting the input for the second side dish, they are not allowed to make the same choice as the first side dish.</w:t>
            </w:r>
          </w:p>
        </w:tc>
        <w:tc>
          <w:tcPr>
            <w:tcW w:w="1847" w:type="dxa"/>
          </w:tcPr>
          <w:p w14:paraId="366A4B8D" w14:textId="3BD27BE6"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When prompted for correction, attempted to select the first side dish once again.</w:t>
            </w:r>
          </w:p>
        </w:tc>
        <w:tc>
          <w:tcPr>
            <w:tcW w:w="2762" w:type="dxa"/>
          </w:tcPr>
          <w:p w14:paraId="26E13545" w14:textId="01EBD758"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integerInputCorrection</w:t>
            </w:r>
            <w:r>
              <w:t xml:space="preserve">() </w:t>
            </w:r>
            <w:r>
              <w:t xml:space="preserve"> returns the input but the loops in setSecondSideDishChoice</w:t>
            </w:r>
            <w:r>
              <w:t xml:space="preserve">() </w:t>
            </w:r>
            <w:r>
              <w:t xml:space="preserve"> detect the similarity and prints an error reminding the user to make a different choice then prompts to select again.</w:t>
            </w:r>
          </w:p>
        </w:tc>
        <w:tc>
          <w:tcPr>
            <w:tcW w:w="1729" w:type="dxa"/>
          </w:tcPr>
          <w:p w14:paraId="28C551C3" w14:textId="2BBAF993"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As expected, the loop detects the similarity and prints the error before prompting for selection again.</w:t>
            </w:r>
          </w:p>
        </w:tc>
        <w:tc>
          <w:tcPr>
            <w:tcW w:w="1312" w:type="dxa"/>
          </w:tcPr>
          <w:p w14:paraId="46B6E924"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0C8CA136"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53C8553C"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34DE7A6F" w14:textId="3FD39348"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PASS</w:t>
            </w:r>
          </w:p>
        </w:tc>
      </w:tr>
      <w:tr w:rsidR="00F125B2" w14:paraId="762FDBC0" w14:textId="77777777" w:rsidTr="00F125B2">
        <w:trPr>
          <w:trHeight w:val="908"/>
          <w:jc w:val="center"/>
        </w:trPr>
        <w:tc>
          <w:tcPr>
            <w:cnfStyle w:val="001000000000" w:firstRow="0" w:lastRow="0" w:firstColumn="1" w:lastColumn="0" w:oddVBand="0" w:evenVBand="0" w:oddHBand="0" w:evenHBand="0" w:firstRowFirstColumn="0" w:firstRowLastColumn="0" w:lastRowFirstColumn="0" w:lastRowLastColumn="0"/>
            <w:tcW w:w="2515" w:type="dxa"/>
          </w:tcPr>
          <w:p w14:paraId="38A18575" w14:textId="4C89AA0D" w:rsidR="00F125B2" w:rsidRDefault="00F125B2" w:rsidP="006D46F7">
            <w:pPr>
              <w:jc w:val="center"/>
            </w:pPr>
            <w:r>
              <w:lastRenderedPageBreak/>
              <w:t>The sideDishPreparation() method inside ThanksgivingDinner returns the preparation String for the chosen dishes.</w:t>
            </w:r>
          </w:p>
        </w:tc>
        <w:tc>
          <w:tcPr>
            <w:tcW w:w="1847" w:type="dxa"/>
          </w:tcPr>
          <w:p w14:paraId="2789A5C8" w14:textId="129D4203"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 xml:space="preserve">Ran the program multiple times to use a variation of different choices for both side dishes. </w:t>
            </w:r>
          </w:p>
        </w:tc>
        <w:tc>
          <w:tcPr>
            <w:tcW w:w="2762" w:type="dxa"/>
          </w:tcPr>
          <w:p w14:paraId="66A9C00C" w14:textId="4A04870B"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sideDishPreparation() returns the correct preparation String for each side dish to be concatenated with the string returned by the cook</w:t>
            </w:r>
            <w:r>
              <w:t xml:space="preserve">() </w:t>
            </w:r>
            <w:r>
              <w:t xml:space="preserve"> method.</w:t>
            </w:r>
          </w:p>
        </w:tc>
        <w:tc>
          <w:tcPr>
            <w:tcW w:w="1729" w:type="dxa"/>
          </w:tcPr>
          <w:p w14:paraId="193976C3" w14:textId="2ABD9421"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The correct preparation Strings for each dish were returned and printed by the cook</w:t>
            </w:r>
            <w:r>
              <w:t xml:space="preserve">() </w:t>
            </w:r>
            <w:r>
              <w:t xml:space="preserve"> method.</w:t>
            </w:r>
          </w:p>
        </w:tc>
        <w:tc>
          <w:tcPr>
            <w:tcW w:w="1312" w:type="dxa"/>
          </w:tcPr>
          <w:p w14:paraId="4DCCAEAF"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473D30D9"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20082591"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4C8DC79E" w14:textId="487A2C0B"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PASS</w:t>
            </w:r>
          </w:p>
        </w:tc>
      </w:tr>
      <w:tr w:rsidR="00F125B2" w14:paraId="1108E558" w14:textId="77777777" w:rsidTr="00F125B2">
        <w:trPr>
          <w:trHeight w:val="908"/>
          <w:jc w:val="center"/>
        </w:trPr>
        <w:tc>
          <w:tcPr>
            <w:cnfStyle w:val="001000000000" w:firstRow="0" w:lastRow="0" w:firstColumn="1" w:lastColumn="0" w:oddVBand="0" w:evenVBand="0" w:oddHBand="0" w:evenHBand="0" w:firstRowFirstColumn="0" w:firstRowLastColumn="0" w:lastRowFirstColumn="0" w:lastRowLastColumn="0"/>
            <w:tcW w:w="2515" w:type="dxa"/>
          </w:tcPr>
          <w:p w14:paraId="7D87A4C7" w14:textId="7322600B" w:rsidR="00F125B2" w:rsidRDefault="00F125B2" w:rsidP="006D46F7">
            <w:pPr>
              <w:jc w:val="center"/>
            </w:pPr>
            <w:r>
              <w:t>The Abstract method, cook(), from Meal_Cook is properly implemented by each Class.</w:t>
            </w:r>
          </w:p>
        </w:tc>
        <w:tc>
          <w:tcPr>
            <w:tcW w:w="1847" w:type="dxa"/>
          </w:tcPr>
          <w:p w14:paraId="57C972DB" w14:textId="3539BBFB"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Ran the program multiple times to make different choices for each Class.</w:t>
            </w:r>
          </w:p>
        </w:tc>
        <w:tc>
          <w:tcPr>
            <w:tcW w:w="2762" w:type="dxa"/>
          </w:tcPr>
          <w:p w14:paraId="66483278" w14:textId="5A8D3B85"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When the cook</w:t>
            </w:r>
            <w:r>
              <w:t>()</w:t>
            </w:r>
            <w:r>
              <w:t xml:space="preserve"> methods are called, the correct preparation Strings are printed.</w:t>
            </w:r>
          </w:p>
        </w:tc>
        <w:tc>
          <w:tcPr>
            <w:tcW w:w="1729" w:type="dxa"/>
          </w:tcPr>
          <w:p w14:paraId="7AC5098B" w14:textId="69E851E9"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cook</w:t>
            </w:r>
            <w:r>
              <w:t>()</w:t>
            </w:r>
            <w:r>
              <w:t xml:space="preserve"> correctly prints out the preparation status of each Class.</w:t>
            </w:r>
          </w:p>
        </w:tc>
        <w:tc>
          <w:tcPr>
            <w:tcW w:w="1312" w:type="dxa"/>
          </w:tcPr>
          <w:p w14:paraId="2EB1BD9B"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350BA5B2" w14:textId="77777777"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p>
          <w:p w14:paraId="740C2589" w14:textId="5BB552A1" w:rsidR="00F125B2" w:rsidRDefault="00F125B2" w:rsidP="006D46F7">
            <w:pPr>
              <w:jc w:val="center"/>
              <w:cnfStyle w:val="000000000000" w:firstRow="0" w:lastRow="0" w:firstColumn="0" w:lastColumn="0" w:oddVBand="0" w:evenVBand="0" w:oddHBand="0" w:evenHBand="0" w:firstRowFirstColumn="0" w:firstRowLastColumn="0" w:lastRowFirstColumn="0" w:lastRowLastColumn="0"/>
            </w:pPr>
            <w:r>
              <w:t>PASS</w:t>
            </w:r>
          </w:p>
        </w:tc>
      </w:tr>
      <w:tr w:rsidR="00F125B2" w14:paraId="01D2C0D8" w14:textId="77777777" w:rsidTr="00F125B2">
        <w:trPr>
          <w:trHeight w:val="908"/>
          <w:jc w:val="center"/>
        </w:trPr>
        <w:tc>
          <w:tcPr>
            <w:cnfStyle w:val="001000000000" w:firstRow="0" w:lastRow="0" w:firstColumn="1" w:lastColumn="0" w:oddVBand="0" w:evenVBand="0" w:oddHBand="0" w:evenHBand="0" w:firstRowFirstColumn="0" w:firstRowLastColumn="0" w:lastRowFirstColumn="0" w:lastRowLastColumn="0"/>
            <w:tcW w:w="2515" w:type="dxa"/>
          </w:tcPr>
          <w:p w14:paraId="446036DC" w14:textId="48F4CE17" w:rsidR="003E5133" w:rsidRDefault="00EA7F0A" w:rsidP="006D46F7">
            <w:pPr>
              <w:jc w:val="center"/>
            </w:pPr>
            <w:r>
              <w:t>The new Class, InputCorrection, works when called by each of the Dinner Classes.</w:t>
            </w:r>
          </w:p>
        </w:tc>
        <w:tc>
          <w:tcPr>
            <w:tcW w:w="1847" w:type="dxa"/>
          </w:tcPr>
          <w:p w14:paraId="3A256EF0" w14:textId="35D7BF8E" w:rsidR="003E5133" w:rsidRDefault="00EA7F0A" w:rsidP="006D46F7">
            <w:pPr>
              <w:jc w:val="center"/>
              <w:cnfStyle w:val="000000000000" w:firstRow="0" w:lastRow="0" w:firstColumn="0" w:lastColumn="0" w:oddVBand="0" w:evenVBand="0" w:oddHBand="0" w:evenHBand="0" w:firstRowFirstColumn="0" w:firstRowLastColumn="0" w:lastRowFirstColumn="0" w:lastRowLastColumn="0"/>
            </w:pPr>
            <w:r>
              <w:t xml:space="preserve">Whenever asked for input, watch to see if correction of the input was requested and corrected every input for every choice. </w:t>
            </w:r>
          </w:p>
        </w:tc>
        <w:tc>
          <w:tcPr>
            <w:tcW w:w="2762" w:type="dxa"/>
          </w:tcPr>
          <w:p w14:paraId="491DBEEF" w14:textId="40D2B13F" w:rsidR="003E5133" w:rsidRDefault="00EA7F0A" w:rsidP="006D46F7">
            <w:pPr>
              <w:jc w:val="center"/>
              <w:cnfStyle w:val="000000000000" w:firstRow="0" w:lastRow="0" w:firstColumn="0" w:lastColumn="0" w:oddVBand="0" w:evenVBand="0" w:oddHBand="0" w:evenHBand="0" w:firstRowFirstColumn="0" w:firstRowLastColumn="0" w:lastRowFirstColumn="0" w:lastRowLastColumn="0"/>
            </w:pPr>
            <w:r>
              <w:t>After selecting, the methods within InputCorrection are called which are supposed to ask if the user wishes to make a correction, displays the corrected input, and asks if it is correct, and only returns the input when the user indicates they are done with corrections.</w:t>
            </w:r>
          </w:p>
        </w:tc>
        <w:tc>
          <w:tcPr>
            <w:tcW w:w="1729" w:type="dxa"/>
          </w:tcPr>
          <w:p w14:paraId="1532B72F" w14:textId="3F33FF30" w:rsidR="003E5133" w:rsidRDefault="00EA7F0A" w:rsidP="006D46F7">
            <w:pPr>
              <w:jc w:val="center"/>
              <w:cnfStyle w:val="000000000000" w:firstRow="0" w:lastRow="0" w:firstColumn="0" w:lastColumn="0" w:oddVBand="0" w:evenVBand="0" w:oddHBand="0" w:evenHBand="0" w:firstRowFirstColumn="0" w:firstRowLastColumn="0" w:lastRowFirstColumn="0" w:lastRowLastColumn="0"/>
            </w:pPr>
            <w:r>
              <w:t>The correction methods ran as intended, allowed for corrections, and returned the corrected inputs.</w:t>
            </w:r>
          </w:p>
        </w:tc>
        <w:tc>
          <w:tcPr>
            <w:tcW w:w="1312" w:type="dxa"/>
          </w:tcPr>
          <w:p w14:paraId="373DD61A" w14:textId="77777777" w:rsidR="00FD1EFD" w:rsidRDefault="00FD1EFD" w:rsidP="006D46F7">
            <w:pPr>
              <w:jc w:val="center"/>
              <w:cnfStyle w:val="000000000000" w:firstRow="0" w:lastRow="0" w:firstColumn="0" w:lastColumn="0" w:oddVBand="0" w:evenVBand="0" w:oddHBand="0" w:evenHBand="0" w:firstRowFirstColumn="0" w:firstRowLastColumn="0" w:lastRowFirstColumn="0" w:lastRowLastColumn="0"/>
            </w:pPr>
          </w:p>
          <w:p w14:paraId="1D938560" w14:textId="77777777" w:rsidR="00EA7F0A" w:rsidRDefault="00EA7F0A" w:rsidP="006D46F7">
            <w:pPr>
              <w:jc w:val="center"/>
              <w:cnfStyle w:val="000000000000" w:firstRow="0" w:lastRow="0" w:firstColumn="0" w:lastColumn="0" w:oddVBand="0" w:evenVBand="0" w:oddHBand="0" w:evenHBand="0" w:firstRowFirstColumn="0" w:firstRowLastColumn="0" w:lastRowFirstColumn="0" w:lastRowLastColumn="0"/>
            </w:pPr>
          </w:p>
          <w:p w14:paraId="571CCF26" w14:textId="77777777" w:rsidR="00EA7F0A" w:rsidRDefault="00EA7F0A" w:rsidP="006D46F7">
            <w:pPr>
              <w:jc w:val="center"/>
              <w:cnfStyle w:val="000000000000" w:firstRow="0" w:lastRow="0" w:firstColumn="0" w:lastColumn="0" w:oddVBand="0" w:evenVBand="0" w:oddHBand="0" w:evenHBand="0" w:firstRowFirstColumn="0" w:firstRowLastColumn="0" w:lastRowFirstColumn="0" w:lastRowLastColumn="0"/>
            </w:pPr>
          </w:p>
          <w:p w14:paraId="4FD85060" w14:textId="77777777" w:rsidR="00EA7F0A" w:rsidRDefault="00EA7F0A" w:rsidP="006D46F7">
            <w:pPr>
              <w:jc w:val="center"/>
              <w:cnfStyle w:val="000000000000" w:firstRow="0" w:lastRow="0" w:firstColumn="0" w:lastColumn="0" w:oddVBand="0" w:evenVBand="0" w:oddHBand="0" w:evenHBand="0" w:firstRowFirstColumn="0" w:firstRowLastColumn="0" w:lastRowFirstColumn="0" w:lastRowLastColumn="0"/>
            </w:pPr>
          </w:p>
          <w:p w14:paraId="150C60F0" w14:textId="77777777" w:rsidR="00EA7F0A" w:rsidRDefault="00EA7F0A" w:rsidP="006D46F7">
            <w:pPr>
              <w:jc w:val="center"/>
              <w:cnfStyle w:val="000000000000" w:firstRow="0" w:lastRow="0" w:firstColumn="0" w:lastColumn="0" w:oddVBand="0" w:evenVBand="0" w:oddHBand="0" w:evenHBand="0" w:firstRowFirstColumn="0" w:firstRowLastColumn="0" w:lastRowFirstColumn="0" w:lastRowLastColumn="0"/>
            </w:pPr>
          </w:p>
          <w:p w14:paraId="55AA502D" w14:textId="74905553" w:rsidR="00EA7F0A" w:rsidRDefault="00EA7F0A" w:rsidP="006D46F7">
            <w:pPr>
              <w:jc w:val="center"/>
              <w:cnfStyle w:val="000000000000" w:firstRow="0" w:lastRow="0" w:firstColumn="0" w:lastColumn="0" w:oddVBand="0" w:evenVBand="0" w:oddHBand="0" w:evenHBand="0" w:firstRowFirstColumn="0" w:firstRowLastColumn="0" w:lastRowFirstColumn="0" w:lastRowLastColumn="0"/>
            </w:pPr>
            <w:r>
              <w:t>PASS</w:t>
            </w:r>
          </w:p>
        </w:tc>
      </w:tr>
    </w:tbl>
    <w:p w14:paraId="5EAAEEB6" w14:textId="77777777" w:rsidR="00EA7F0A" w:rsidRDefault="00EA7F0A" w:rsidP="00EA7F0A"/>
    <w:p w14:paraId="6223BC78" w14:textId="77777777" w:rsidR="00EA7F0A" w:rsidRDefault="00EA7F0A" w:rsidP="00EA7F0A"/>
    <w:p w14:paraId="3D64AA03" w14:textId="77777777" w:rsidR="00EA7F0A" w:rsidRDefault="00EA7F0A" w:rsidP="00EA7F0A"/>
    <w:p w14:paraId="09FE137E" w14:textId="77777777" w:rsidR="00EA7F0A" w:rsidRDefault="00EA7F0A" w:rsidP="00EA7F0A"/>
    <w:p w14:paraId="3F11D658" w14:textId="77777777" w:rsidR="00EA7F0A" w:rsidRDefault="00EA7F0A" w:rsidP="00EA7F0A"/>
    <w:p w14:paraId="2BF3167E" w14:textId="77777777" w:rsidR="00EA7F0A" w:rsidRDefault="00EA7F0A" w:rsidP="00EA7F0A"/>
    <w:p w14:paraId="0BDB6C7D" w14:textId="77777777" w:rsidR="00EA7F0A" w:rsidRDefault="00EA7F0A" w:rsidP="00EA7F0A"/>
    <w:p w14:paraId="0521F369" w14:textId="77777777" w:rsidR="00EA7F0A" w:rsidRDefault="00EA7F0A" w:rsidP="00EA7F0A"/>
    <w:p w14:paraId="14CAA35D" w14:textId="77777777" w:rsidR="00EA7F0A" w:rsidRDefault="00EA7F0A" w:rsidP="00EA7F0A"/>
    <w:p w14:paraId="7466CDFE" w14:textId="77777777" w:rsidR="00EA7F0A" w:rsidRDefault="00EA7F0A" w:rsidP="00EA7F0A"/>
    <w:p w14:paraId="4BFC9796" w14:textId="77777777" w:rsidR="00EA7F0A" w:rsidRDefault="00EA7F0A" w:rsidP="00EA7F0A"/>
    <w:p w14:paraId="0137D872" w14:textId="77777777" w:rsidR="00EA7F0A" w:rsidRPr="00EA7F0A" w:rsidRDefault="00EA7F0A" w:rsidP="00EA7F0A"/>
    <w:p w14:paraId="1C182F16" w14:textId="625E69CD" w:rsidR="00AB5854" w:rsidRPr="00AD5BF5" w:rsidRDefault="00AA6E47" w:rsidP="005E22A5">
      <w:pPr>
        <w:pStyle w:val="Heading1"/>
        <w:spacing w:line="240" w:lineRule="auto"/>
      </w:pPr>
      <w:r>
        <w:rPr>
          <w:noProof/>
        </w:rPr>
        <w:lastRenderedPageBreak/>
        <w:drawing>
          <wp:anchor distT="0" distB="0" distL="114300" distR="114300" simplePos="0" relativeHeight="251657728" behindDoc="0" locked="0" layoutInCell="1" allowOverlap="1" wp14:anchorId="028D9E68" wp14:editId="5B0DC1BA">
            <wp:simplePos x="0" y="0"/>
            <wp:positionH relativeFrom="margin">
              <wp:align>center</wp:align>
            </wp:positionH>
            <wp:positionV relativeFrom="paragraph">
              <wp:posOffset>390525</wp:posOffset>
            </wp:positionV>
            <wp:extent cx="7101702" cy="6362700"/>
            <wp:effectExtent l="0" t="0" r="4445" b="0"/>
            <wp:wrapNone/>
            <wp:docPr id="76283193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1937" name="Picture 2"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01702" cy="6362700"/>
                    </a:xfrm>
                    <a:prstGeom prst="rect">
                      <a:avLst/>
                    </a:prstGeom>
                  </pic:spPr>
                </pic:pic>
              </a:graphicData>
            </a:graphic>
            <wp14:sizeRelH relativeFrom="page">
              <wp14:pctWidth>0</wp14:pctWidth>
            </wp14:sizeRelH>
            <wp14:sizeRelV relativeFrom="page">
              <wp14:pctHeight>0</wp14:pctHeight>
            </wp14:sizeRelV>
          </wp:anchor>
        </w:drawing>
      </w:r>
      <w:r w:rsidR="00AB5854" w:rsidRPr="00AD5BF5">
        <w:t>Screenshots</w:t>
      </w:r>
    </w:p>
    <w:p w14:paraId="06390EEB" w14:textId="042D8BF2" w:rsidR="00352FC7" w:rsidRDefault="00352FC7" w:rsidP="005E22A5">
      <w:pPr>
        <w:spacing w:line="240" w:lineRule="auto"/>
      </w:pPr>
    </w:p>
    <w:p w14:paraId="0B25E582" w14:textId="77777777" w:rsidR="00352FC7" w:rsidRDefault="00352FC7" w:rsidP="005E22A5">
      <w:pPr>
        <w:spacing w:line="240" w:lineRule="auto"/>
      </w:pPr>
    </w:p>
    <w:p w14:paraId="55137051" w14:textId="77777777" w:rsidR="00352FC7" w:rsidRDefault="00352FC7" w:rsidP="005E22A5">
      <w:pPr>
        <w:spacing w:line="240" w:lineRule="auto"/>
      </w:pPr>
    </w:p>
    <w:p w14:paraId="084E3463" w14:textId="77777777" w:rsidR="007A13CB" w:rsidRDefault="007A13CB" w:rsidP="005E22A5">
      <w:pPr>
        <w:spacing w:line="240" w:lineRule="auto"/>
      </w:pPr>
    </w:p>
    <w:p w14:paraId="190B708B" w14:textId="77777777" w:rsidR="007A13CB" w:rsidRDefault="007A13CB" w:rsidP="005E22A5">
      <w:pPr>
        <w:spacing w:line="240" w:lineRule="auto"/>
      </w:pPr>
    </w:p>
    <w:p w14:paraId="2CDE1BEC" w14:textId="56B8A3AA" w:rsidR="007A13CB" w:rsidRDefault="007A13CB" w:rsidP="005E22A5">
      <w:pPr>
        <w:spacing w:line="240" w:lineRule="auto"/>
        <w:rPr>
          <w:noProof/>
        </w:rPr>
      </w:pPr>
    </w:p>
    <w:p w14:paraId="1E28E535" w14:textId="21962CB4" w:rsidR="007A13CB" w:rsidRDefault="007A13CB" w:rsidP="005E22A5">
      <w:pPr>
        <w:spacing w:line="240" w:lineRule="auto"/>
      </w:pPr>
    </w:p>
    <w:p w14:paraId="77AC976A" w14:textId="35A17428" w:rsidR="007A13CB" w:rsidRDefault="007A13CB" w:rsidP="005E22A5">
      <w:pPr>
        <w:spacing w:line="240" w:lineRule="auto"/>
      </w:pPr>
    </w:p>
    <w:p w14:paraId="28DB097E" w14:textId="77777777" w:rsidR="00AA6E47" w:rsidRDefault="00AA6E47" w:rsidP="005E22A5">
      <w:pPr>
        <w:spacing w:line="240" w:lineRule="auto"/>
      </w:pPr>
    </w:p>
    <w:p w14:paraId="7035B3C7" w14:textId="77777777" w:rsidR="00AA6E47" w:rsidRDefault="00AA6E47" w:rsidP="005E22A5">
      <w:pPr>
        <w:spacing w:line="240" w:lineRule="auto"/>
      </w:pPr>
    </w:p>
    <w:p w14:paraId="220AE4CC" w14:textId="77777777" w:rsidR="00AA6E47" w:rsidRDefault="00AA6E47" w:rsidP="005E22A5">
      <w:pPr>
        <w:spacing w:line="240" w:lineRule="auto"/>
      </w:pPr>
    </w:p>
    <w:p w14:paraId="4B868CC9" w14:textId="77777777" w:rsidR="00AA6E47" w:rsidRDefault="00AA6E47" w:rsidP="005E22A5">
      <w:pPr>
        <w:spacing w:line="240" w:lineRule="auto"/>
      </w:pPr>
    </w:p>
    <w:p w14:paraId="735FCDA6" w14:textId="77777777" w:rsidR="00AA6E47" w:rsidRDefault="00AA6E47" w:rsidP="005E22A5">
      <w:pPr>
        <w:spacing w:line="240" w:lineRule="auto"/>
      </w:pPr>
    </w:p>
    <w:p w14:paraId="5791A5FB" w14:textId="77777777" w:rsidR="00AA6E47" w:rsidRDefault="00AA6E47" w:rsidP="005E22A5">
      <w:pPr>
        <w:spacing w:line="240" w:lineRule="auto"/>
      </w:pPr>
    </w:p>
    <w:p w14:paraId="5CFC2291" w14:textId="77777777" w:rsidR="00AA6E47" w:rsidRDefault="00AA6E47" w:rsidP="005E22A5">
      <w:pPr>
        <w:spacing w:line="240" w:lineRule="auto"/>
      </w:pPr>
    </w:p>
    <w:p w14:paraId="1F205F76" w14:textId="77777777" w:rsidR="00AA6E47" w:rsidRDefault="00AA6E47" w:rsidP="005E22A5">
      <w:pPr>
        <w:spacing w:line="240" w:lineRule="auto"/>
      </w:pPr>
    </w:p>
    <w:p w14:paraId="32762D86" w14:textId="77777777" w:rsidR="00AA6E47" w:rsidRDefault="00AA6E47" w:rsidP="005E22A5">
      <w:pPr>
        <w:spacing w:line="240" w:lineRule="auto"/>
      </w:pPr>
    </w:p>
    <w:p w14:paraId="4B566083" w14:textId="77777777" w:rsidR="00AA6E47" w:rsidRDefault="00AA6E47" w:rsidP="005E22A5">
      <w:pPr>
        <w:spacing w:line="240" w:lineRule="auto"/>
      </w:pPr>
    </w:p>
    <w:p w14:paraId="5586C97E" w14:textId="77777777" w:rsidR="00AA6E47" w:rsidRDefault="00AA6E47" w:rsidP="005E22A5">
      <w:pPr>
        <w:spacing w:line="240" w:lineRule="auto"/>
      </w:pPr>
    </w:p>
    <w:p w14:paraId="4C2A52C2" w14:textId="77777777" w:rsidR="00AA6E47" w:rsidRDefault="00AA6E47" w:rsidP="005E22A5">
      <w:pPr>
        <w:spacing w:line="240" w:lineRule="auto"/>
      </w:pPr>
    </w:p>
    <w:p w14:paraId="6C650FFE" w14:textId="77777777" w:rsidR="00AA6E47" w:rsidRDefault="00AA6E47" w:rsidP="005E22A5">
      <w:pPr>
        <w:spacing w:line="240" w:lineRule="auto"/>
      </w:pPr>
    </w:p>
    <w:p w14:paraId="7613981F" w14:textId="77777777" w:rsidR="00AA6E47" w:rsidRDefault="00AA6E47" w:rsidP="005E22A5">
      <w:pPr>
        <w:spacing w:line="240" w:lineRule="auto"/>
      </w:pPr>
    </w:p>
    <w:p w14:paraId="2166C996" w14:textId="77777777" w:rsidR="00AA6E47" w:rsidRDefault="00AA6E47" w:rsidP="005E22A5">
      <w:pPr>
        <w:spacing w:line="240" w:lineRule="auto"/>
      </w:pPr>
    </w:p>
    <w:p w14:paraId="4546E8AB" w14:textId="77777777" w:rsidR="00AA6E47" w:rsidRDefault="00AA6E47" w:rsidP="005E22A5">
      <w:pPr>
        <w:spacing w:line="240" w:lineRule="auto"/>
      </w:pPr>
    </w:p>
    <w:p w14:paraId="030D57F1" w14:textId="77777777" w:rsidR="00AA6E47" w:rsidRDefault="00AA6E47" w:rsidP="005E22A5">
      <w:pPr>
        <w:spacing w:line="240" w:lineRule="auto"/>
      </w:pPr>
    </w:p>
    <w:p w14:paraId="61C662C0" w14:textId="77777777" w:rsidR="00AA6E47" w:rsidRDefault="00AA6E47" w:rsidP="005E22A5">
      <w:pPr>
        <w:spacing w:line="240" w:lineRule="auto"/>
      </w:pPr>
    </w:p>
    <w:p w14:paraId="03DE9AA8" w14:textId="77777777" w:rsidR="00AA6E47" w:rsidRDefault="00AA6E47" w:rsidP="005E22A5">
      <w:pPr>
        <w:spacing w:line="240" w:lineRule="auto"/>
      </w:pPr>
    </w:p>
    <w:p w14:paraId="5CF509E8" w14:textId="77777777" w:rsidR="00AA6E47" w:rsidRDefault="00AA6E47" w:rsidP="005E22A5">
      <w:pPr>
        <w:spacing w:line="240" w:lineRule="auto"/>
      </w:pPr>
    </w:p>
    <w:p w14:paraId="037F4431" w14:textId="77777777" w:rsidR="00AA6E47" w:rsidRDefault="00AA6E47" w:rsidP="005E22A5">
      <w:pPr>
        <w:spacing w:line="240" w:lineRule="auto"/>
      </w:pPr>
    </w:p>
    <w:p w14:paraId="157F6D90" w14:textId="16823684" w:rsidR="00AA6E47" w:rsidRDefault="00AA6E47" w:rsidP="005E22A5">
      <w:pPr>
        <w:spacing w:line="240" w:lineRule="auto"/>
      </w:pPr>
      <w:r>
        <w:rPr>
          <w:noProof/>
        </w:rPr>
        <w:lastRenderedPageBreak/>
        <w:drawing>
          <wp:anchor distT="0" distB="0" distL="114300" distR="114300" simplePos="0" relativeHeight="251658752" behindDoc="0" locked="0" layoutInCell="1" allowOverlap="1" wp14:anchorId="5F8C4DCA" wp14:editId="1C721DDA">
            <wp:simplePos x="0" y="0"/>
            <wp:positionH relativeFrom="margin">
              <wp:align>center</wp:align>
            </wp:positionH>
            <wp:positionV relativeFrom="paragraph">
              <wp:posOffset>-114300</wp:posOffset>
            </wp:positionV>
            <wp:extent cx="7398960" cy="7115175"/>
            <wp:effectExtent l="0" t="0" r="0" b="0"/>
            <wp:wrapNone/>
            <wp:docPr id="185958261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82614" name="Picture 3"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98960" cy="7115175"/>
                    </a:xfrm>
                    <a:prstGeom prst="rect">
                      <a:avLst/>
                    </a:prstGeom>
                  </pic:spPr>
                </pic:pic>
              </a:graphicData>
            </a:graphic>
            <wp14:sizeRelH relativeFrom="page">
              <wp14:pctWidth>0</wp14:pctWidth>
            </wp14:sizeRelH>
            <wp14:sizeRelV relativeFrom="page">
              <wp14:pctHeight>0</wp14:pctHeight>
            </wp14:sizeRelV>
          </wp:anchor>
        </w:drawing>
      </w:r>
    </w:p>
    <w:p w14:paraId="57045C27" w14:textId="4BEB0A71" w:rsidR="00AA6E47" w:rsidRDefault="00AA6E47" w:rsidP="005E22A5">
      <w:pPr>
        <w:spacing w:line="240" w:lineRule="auto"/>
      </w:pPr>
    </w:p>
    <w:p w14:paraId="695099B8" w14:textId="79D4146C" w:rsidR="00AA6E47" w:rsidRDefault="00AA6E47" w:rsidP="005E22A5">
      <w:pPr>
        <w:spacing w:line="240" w:lineRule="auto"/>
      </w:pPr>
    </w:p>
    <w:p w14:paraId="5434C48D" w14:textId="513A70BD" w:rsidR="00AA6E47" w:rsidRDefault="00AA6E47" w:rsidP="005E22A5">
      <w:pPr>
        <w:spacing w:line="240" w:lineRule="auto"/>
      </w:pPr>
    </w:p>
    <w:p w14:paraId="51BF73FB" w14:textId="778C9CD3" w:rsidR="00AA6E47" w:rsidRDefault="00AA6E47" w:rsidP="005E22A5">
      <w:pPr>
        <w:spacing w:line="240" w:lineRule="auto"/>
      </w:pPr>
    </w:p>
    <w:p w14:paraId="4FFA2A31" w14:textId="5173F640" w:rsidR="00AA6E47" w:rsidRDefault="00AA6E47" w:rsidP="005E22A5">
      <w:pPr>
        <w:spacing w:line="240" w:lineRule="auto"/>
      </w:pPr>
    </w:p>
    <w:p w14:paraId="46F9C08A" w14:textId="1DB9CB97" w:rsidR="00AA6E47" w:rsidRDefault="00AA6E47" w:rsidP="005E22A5">
      <w:pPr>
        <w:spacing w:line="240" w:lineRule="auto"/>
      </w:pPr>
    </w:p>
    <w:p w14:paraId="17CCE41D" w14:textId="43044970" w:rsidR="00AA6E47" w:rsidRDefault="00AA6E47" w:rsidP="005E22A5">
      <w:pPr>
        <w:spacing w:line="240" w:lineRule="auto"/>
      </w:pPr>
    </w:p>
    <w:p w14:paraId="717D21CA" w14:textId="77777777" w:rsidR="00AA6E47" w:rsidRDefault="00AA6E47" w:rsidP="005E22A5">
      <w:pPr>
        <w:spacing w:line="240" w:lineRule="auto"/>
      </w:pPr>
    </w:p>
    <w:p w14:paraId="411633D4" w14:textId="77777777" w:rsidR="00AA6E47" w:rsidRDefault="00AA6E47" w:rsidP="005E22A5">
      <w:pPr>
        <w:spacing w:line="240" w:lineRule="auto"/>
      </w:pPr>
    </w:p>
    <w:p w14:paraId="220F1536" w14:textId="77777777" w:rsidR="00AA6E47" w:rsidRDefault="00AA6E47" w:rsidP="005E22A5">
      <w:pPr>
        <w:spacing w:line="240" w:lineRule="auto"/>
      </w:pPr>
    </w:p>
    <w:p w14:paraId="15492D2D" w14:textId="77777777" w:rsidR="00AA6E47" w:rsidRDefault="00AA6E47" w:rsidP="005E22A5">
      <w:pPr>
        <w:spacing w:line="240" w:lineRule="auto"/>
      </w:pPr>
    </w:p>
    <w:p w14:paraId="23EC2F9C" w14:textId="77777777" w:rsidR="00AA6E47" w:rsidRDefault="00AA6E47" w:rsidP="005E22A5">
      <w:pPr>
        <w:spacing w:line="240" w:lineRule="auto"/>
      </w:pPr>
    </w:p>
    <w:p w14:paraId="7A7F9DFA" w14:textId="77777777" w:rsidR="00AA6E47" w:rsidRDefault="00AA6E47" w:rsidP="005E22A5">
      <w:pPr>
        <w:spacing w:line="240" w:lineRule="auto"/>
      </w:pPr>
    </w:p>
    <w:p w14:paraId="00762B62" w14:textId="77777777" w:rsidR="00AA6E47" w:rsidRDefault="00AA6E47" w:rsidP="005E22A5">
      <w:pPr>
        <w:spacing w:line="240" w:lineRule="auto"/>
      </w:pPr>
    </w:p>
    <w:p w14:paraId="356F1D1A" w14:textId="77777777" w:rsidR="00AA6E47" w:rsidRDefault="00AA6E47" w:rsidP="005E22A5">
      <w:pPr>
        <w:spacing w:line="240" w:lineRule="auto"/>
      </w:pPr>
    </w:p>
    <w:p w14:paraId="0AFD37E7" w14:textId="77777777" w:rsidR="00AA6E47" w:rsidRDefault="00AA6E47" w:rsidP="005E22A5">
      <w:pPr>
        <w:spacing w:line="240" w:lineRule="auto"/>
      </w:pPr>
    </w:p>
    <w:p w14:paraId="1EE58E87" w14:textId="77777777" w:rsidR="00AA6E47" w:rsidRDefault="00AA6E47" w:rsidP="005E22A5">
      <w:pPr>
        <w:spacing w:line="240" w:lineRule="auto"/>
      </w:pPr>
    </w:p>
    <w:p w14:paraId="0BAF53B0" w14:textId="77777777" w:rsidR="00AA6E47" w:rsidRDefault="00AA6E47" w:rsidP="005E22A5">
      <w:pPr>
        <w:spacing w:line="240" w:lineRule="auto"/>
      </w:pPr>
    </w:p>
    <w:p w14:paraId="51294DFF" w14:textId="77777777" w:rsidR="00AA6E47" w:rsidRDefault="00AA6E47" w:rsidP="005E22A5">
      <w:pPr>
        <w:spacing w:line="240" w:lineRule="auto"/>
      </w:pPr>
    </w:p>
    <w:p w14:paraId="3ABFC597" w14:textId="77777777" w:rsidR="00AA6E47" w:rsidRDefault="00AA6E47" w:rsidP="005E22A5">
      <w:pPr>
        <w:spacing w:line="240" w:lineRule="auto"/>
      </w:pPr>
    </w:p>
    <w:p w14:paraId="6818C0A4" w14:textId="77777777" w:rsidR="00AA6E47" w:rsidRDefault="00AA6E47" w:rsidP="005E22A5">
      <w:pPr>
        <w:spacing w:line="240" w:lineRule="auto"/>
      </w:pPr>
    </w:p>
    <w:p w14:paraId="48E0FEB9" w14:textId="77777777" w:rsidR="00AA6E47" w:rsidRDefault="00AA6E47" w:rsidP="005E22A5">
      <w:pPr>
        <w:spacing w:line="240" w:lineRule="auto"/>
      </w:pPr>
    </w:p>
    <w:p w14:paraId="53082756" w14:textId="77777777" w:rsidR="00AA6E47" w:rsidRDefault="00AA6E47" w:rsidP="005E22A5">
      <w:pPr>
        <w:spacing w:line="240" w:lineRule="auto"/>
      </w:pPr>
    </w:p>
    <w:p w14:paraId="13D488E0" w14:textId="77777777" w:rsidR="00AA6E47" w:rsidRDefault="00AA6E47" w:rsidP="005E22A5">
      <w:pPr>
        <w:spacing w:line="240" w:lineRule="auto"/>
      </w:pPr>
    </w:p>
    <w:p w14:paraId="4AFEFD01" w14:textId="77777777" w:rsidR="00AA6E47" w:rsidRDefault="00AA6E47" w:rsidP="005E22A5">
      <w:pPr>
        <w:spacing w:line="240" w:lineRule="auto"/>
      </w:pPr>
    </w:p>
    <w:p w14:paraId="453DE55F" w14:textId="77777777" w:rsidR="00AA6E47" w:rsidRDefault="00AA6E47" w:rsidP="005E22A5">
      <w:pPr>
        <w:spacing w:line="240" w:lineRule="auto"/>
      </w:pPr>
    </w:p>
    <w:p w14:paraId="6166B5D1" w14:textId="77777777" w:rsidR="00AA6E47" w:rsidRDefault="00AA6E47" w:rsidP="005E22A5">
      <w:pPr>
        <w:spacing w:line="240" w:lineRule="auto"/>
      </w:pPr>
    </w:p>
    <w:p w14:paraId="6474C37D" w14:textId="77777777" w:rsidR="00AA6E47" w:rsidRDefault="00AA6E47" w:rsidP="005E22A5">
      <w:pPr>
        <w:spacing w:line="240" w:lineRule="auto"/>
      </w:pPr>
    </w:p>
    <w:p w14:paraId="39D83C50" w14:textId="77777777" w:rsidR="00AA6E47" w:rsidRDefault="00AA6E47" w:rsidP="005E22A5">
      <w:pPr>
        <w:spacing w:line="240" w:lineRule="auto"/>
      </w:pPr>
    </w:p>
    <w:p w14:paraId="7787B884" w14:textId="26F93CF4" w:rsidR="00AA6E47" w:rsidRDefault="00AA6E47" w:rsidP="005E22A5">
      <w:pPr>
        <w:spacing w:line="240" w:lineRule="auto"/>
      </w:pPr>
      <w:r>
        <w:rPr>
          <w:noProof/>
        </w:rPr>
        <w:lastRenderedPageBreak/>
        <w:drawing>
          <wp:anchor distT="0" distB="0" distL="114300" distR="114300" simplePos="0" relativeHeight="251660288" behindDoc="0" locked="0" layoutInCell="1" allowOverlap="1" wp14:anchorId="42A42ADE" wp14:editId="657EFCFB">
            <wp:simplePos x="0" y="0"/>
            <wp:positionH relativeFrom="margin">
              <wp:align>center</wp:align>
            </wp:positionH>
            <wp:positionV relativeFrom="paragraph">
              <wp:posOffset>0</wp:posOffset>
            </wp:positionV>
            <wp:extent cx="7276222" cy="7686675"/>
            <wp:effectExtent l="0" t="0" r="1270" b="0"/>
            <wp:wrapNone/>
            <wp:docPr id="11766598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5984" name="Picture 4"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276222" cy="7686675"/>
                    </a:xfrm>
                    <a:prstGeom prst="rect">
                      <a:avLst/>
                    </a:prstGeom>
                  </pic:spPr>
                </pic:pic>
              </a:graphicData>
            </a:graphic>
            <wp14:sizeRelH relativeFrom="page">
              <wp14:pctWidth>0</wp14:pctWidth>
            </wp14:sizeRelH>
            <wp14:sizeRelV relativeFrom="page">
              <wp14:pctHeight>0</wp14:pctHeight>
            </wp14:sizeRelV>
          </wp:anchor>
        </w:drawing>
      </w:r>
    </w:p>
    <w:sectPr w:rsidR="00AA6E47" w:rsidSect="003F79B5">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F825" w14:textId="77777777" w:rsidR="003F79B5" w:rsidRDefault="003F79B5">
      <w:pPr>
        <w:spacing w:after="0" w:line="240" w:lineRule="auto"/>
      </w:pPr>
      <w:r>
        <w:separator/>
      </w:r>
    </w:p>
  </w:endnote>
  <w:endnote w:type="continuationSeparator" w:id="0">
    <w:p w14:paraId="41F6F964" w14:textId="77777777" w:rsidR="003F79B5" w:rsidRDefault="003F79B5">
      <w:pPr>
        <w:spacing w:after="0" w:line="240" w:lineRule="auto"/>
      </w:pPr>
      <w:r>
        <w:continuationSeparator/>
      </w:r>
    </w:p>
  </w:endnote>
  <w:endnote w:type="continuationNotice" w:id="1">
    <w:p w14:paraId="7E171DC3" w14:textId="77777777" w:rsidR="004D74B8" w:rsidRDefault="004D74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Lato">
    <w:panose1 w:val="020F0502020204030203"/>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521D" w14:textId="3ADC2F80" w:rsidR="0D43CD9F" w:rsidRDefault="0D43CD9F" w:rsidP="0D43CD9F">
    <w:pPr>
      <w:pStyle w:val="Footer"/>
      <w:jc w:val="right"/>
    </w:pPr>
  </w:p>
  <w:p w14:paraId="2E496BD1" w14:textId="22F5FFF6" w:rsidR="0013591F" w:rsidRDefault="00135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43CD9F" w14:paraId="55662E6F" w14:textId="77777777" w:rsidTr="0D43CD9F">
      <w:trPr>
        <w:trHeight w:val="300"/>
      </w:trPr>
      <w:tc>
        <w:tcPr>
          <w:tcW w:w="3120" w:type="dxa"/>
        </w:tcPr>
        <w:p w14:paraId="5A174EC8" w14:textId="0E3F3B03" w:rsidR="0D43CD9F" w:rsidRDefault="0D43CD9F" w:rsidP="0D43CD9F">
          <w:pPr>
            <w:pStyle w:val="Header"/>
            <w:ind w:left="-115"/>
          </w:pPr>
        </w:p>
      </w:tc>
      <w:tc>
        <w:tcPr>
          <w:tcW w:w="3120" w:type="dxa"/>
        </w:tcPr>
        <w:p w14:paraId="3DDA4C4F" w14:textId="401EA5D3" w:rsidR="0D43CD9F" w:rsidRDefault="0D43CD9F" w:rsidP="0D43CD9F">
          <w:pPr>
            <w:pStyle w:val="Header"/>
            <w:jc w:val="center"/>
          </w:pPr>
        </w:p>
      </w:tc>
      <w:tc>
        <w:tcPr>
          <w:tcW w:w="3120" w:type="dxa"/>
        </w:tcPr>
        <w:p w14:paraId="79A2DBFF" w14:textId="0DB1F565" w:rsidR="0D43CD9F" w:rsidRDefault="0D43CD9F" w:rsidP="0D43CD9F">
          <w:pPr>
            <w:pStyle w:val="Header"/>
            <w:ind w:right="-115"/>
            <w:jc w:val="right"/>
          </w:pPr>
        </w:p>
      </w:tc>
    </w:tr>
  </w:tbl>
  <w:p w14:paraId="2640568C" w14:textId="7A983165" w:rsidR="00835587" w:rsidRDefault="0083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CADC" w14:textId="77777777" w:rsidR="003F79B5" w:rsidRDefault="003F79B5">
      <w:pPr>
        <w:spacing w:after="0" w:line="240" w:lineRule="auto"/>
      </w:pPr>
      <w:r>
        <w:separator/>
      </w:r>
    </w:p>
  </w:footnote>
  <w:footnote w:type="continuationSeparator" w:id="0">
    <w:p w14:paraId="6B2BBB02" w14:textId="77777777" w:rsidR="003F79B5" w:rsidRDefault="003F79B5">
      <w:pPr>
        <w:spacing w:after="0" w:line="240" w:lineRule="auto"/>
      </w:pPr>
      <w:r>
        <w:continuationSeparator/>
      </w:r>
    </w:p>
  </w:footnote>
  <w:footnote w:type="continuationNotice" w:id="1">
    <w:p w14:paraId="57A719C4" w14:textId="77777777" w:rsidR="004D74B8" w:rsidRDefault="004D74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43CD9F" w14:paraId="0C4BECE3" w14:textId="77777777" w:rsidTr="0D43CD9F">
      <w:trPr>
        <w:trHeight w:val="300"/>
      </w:trPr>
      <w:tc>
        <w:tcPr>
          <w:tcW w:w="3120" w:type="dxa"/>
        </w:tcPr>
        <w:p w14:paraId="728C456F" w14:textId="1A739BCA" w:rsidR="0D43CD9F" w:rsidRDefault="0D43CD9F" w:rsidP="0D43CD9F">
          <w:pPr>
            <w:pStyle w:val="Header"/>
            <w:ind w:left="-115"/>
          </w:pPr>
        </w:p>
      </w:tc>
      <w:tc>
        <w:tcPr>
          <w:tcW w:w="3120" w:type="dxa"/>
        </w:tcPr>
        <w:p w14:paraId="0AFDF17B" w14:textId="702672AE" w:rsidR="0D43CD9F" w:rsidRDefault="0D43CD9F" w:rsidP="0D43CD9F">
          <w:pPr>
            <w:pStyle w:val="Header"/>
            <w:jc w:val="center"/>
          </w:pPr>
        </w:p>
      </w:tc>
      <w:tc>
        <w:tcPr>
          <w:tcW w:w="3120" w:type="dxa"/>
        </w:tcPr>
        <w:p w14:paraId="3A6536E8" w14:textId="4996F11F" w:rsidR="0D43CD9F" w:rsidRDefault="0D43CD9F" w:rsidP="0D43CD9F">
          <w:pPr>
            <w:pStyle w:val="Header"/>
            <w:ind w:right="-115"/>
            <w:jc w:val="right"/>
          </w:pPr>
          <w:r>
            <w:fldChar w:fldCharType="begin"/>
          </w:r>
          <w:r>
            <w:instrText>PAGE</w:instrText>
          </w:r>
          <w:r>
            <w:fldChar w:fldCharType="separate"/>
          </w:r>
          <w:r w:rsidR="00835587">
            <w:rPr>
              <w:noProof/>
            </w:rPr>
            <w:t>2</w:t>
          </w:r>
          <w:r>
            <w:fldChar w:fldCharType="end"/>
          </w:r>
        </w:p>
      </w:tc>
    </w:tr>
  </w:tbl>
  <w:p w14:paraId="6077FDD9" w14:textId="5A350EC4" w:rsidR="00835587" w:rsidRDefault="00835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43CD9F" w14:paraId="7C72A171" w14:textId="77777777" w:rsidTr="0D43CD9F">
      <w:trPr>
        <w:trHeight w:val="300"/>
      </w:trPr>
      <w:tc>
        <w:tcPr>
          <w:tcW w:w="3120" w:type="dxa"/>
        </w:tcPr>
        <w:p w14:paraId="688BDC14" w14:textId="5D696D93" w:rsidR="0D43CD9F" w:rsidRDefault="0D43CD9F" w:rsidP="0D43CD9F">
          <w:pPr>
            <w:pStyle w:val="Header"/>
            <w:ind w:left="-115"/>
          </w:pPr>
        </w:p>
      </w:tc>
      <w:tc>
        <w:tcPr>
          <w:tcW w:w="3120" w:type="dxa"/>
        </w:tcPr>
        <w:p w14:paraId="1B79AC9A" w14:textId="09F45E31" w:rsidR="0D43CD9F" w:rsidRDefault="0D43CD9F" w:rsidP="0D43CD9F">
          <w:pPr>
            <w:pStyle w:val="Header"/>
            <w:jc w:val="center"/>
          </w:pPr>
        </w:p>
      </w:tc>
      <w:tc>
        <w:tcPr>
          <w:tcW w:w="3120" w:type="dxa"/>
        </w:tcPr>
        <w:p w14:paraId="19848AF0" w14:textId="7B71610A" w:rsidR="0D43CD9F" w:rsidRDefault="0D43CD9F" w:rsidP="0D43CD9F">
          <w:pPr>
            <w:pStyle w:val="Header"/>
            <w:ind w:right="-115"/>
            <w:jc w:val="right"/>
          </w:pPr>
        </w:p>
      </w:tc>
    </w:tr>
  </w:tbl>
  <w:p w14:paraId="029B4FC6" w14:textId="09589722" w:rsidR="00835587" w:rsidRDefault="0083558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FRCpzip" int2:invalidationBookmarkName="" int2:hashCode="MUbA9N2iia49aV" int2:id="LY4zw85i">
      <int2:state int2:value="Rejected" int2:type="AugLoop_Text_Critique"/>
    </int2:bookmark>
    <int2:bookmark int2:bookmarkName="_Int_9m5hiVVm" int2:invalidationBookmarkName="" int2:hashCode="8n/t4iILzTJq7j" int2:id="YIoBOEDz">
      <int2:state int2:value="Rejected" int2:type="AugLoop_Text_Critique"/>
    </int2:bookmark>
    <int2:bookmark int2:bookmarkName="_Int_WnMyQDwF" int2:invalidationBookmarkName="" int2:hashCode="oO6/TnU93w9Ig9" int2:id="dXXyjxcU">
      <int2:state int2:value="Rejected" int2:type="AugLoop_Text_Critique"/>
    </int2:bookmark>
    <int2:bookmark int2:bookmarkName="_Int_IOMRDdnZ" int2:invalidationBookmarkName="" int2:hashCode="qUE1b6hPDvuDTt" int2:id="hwEpQtOQ">
      <int2:state int2:value="Rejected" int2:type="AugLoop_Text_Critique"/>
    </int2:bookmark>
    <int2:bookmark int2:bookmarkName="_Int_vBmG1asw" int2:invalidationBookmarkName="" int2:hashCode="p+3GCGqRwT7sBW" int2:id="x8TCgAs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5830921"/>
    <w:multiLevelType w:val="hybridMultilevel"/>
    <w:tmpl w:val="D4DEDF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EE73DF2"/>
    <w:multiLevelType w:val="hybridMultilevel"/>
    <w:tmpl w:val="384C43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B21FE"/>
    <w:multiLevelType w:val="hybridMultilevel"/>
    <w:tmpl w:val="7B2CE28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49226B8"/>
    <w:multiLevelType w:val="hybridMultilevel"/>
    <w:tmpl w:val="339077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300E0"/>
    <w:multiLevelType w:val="multilevel"/>
    <w:tmpl w:val="80B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FC151C"/>
    <w:multiLevelType w:val="hybridMultilevel"/>
    <w:tmpl w:val="0E7026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8" w15:restartNumberingAfterBreak="0">
    <w:nsid w:val="48511085"/>
    <w:multiLevelType w:val="hybridMultilevel"/>
    <w:tmpl w:val="0696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EC805D1"/>
    <w:multiLevelType w:val="hybridMultilevel"/>
    <w:tmpl w:val="A4DAC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E2358"/>
    <w:multiLevelType w:val="hybridMultilevel"/>
    <w:tmpl w:val="58902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F53D1"/>
    <w:multiLevelType w:val="hybridMultilevel"/>
    <w:tmpl w:val="95A69E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DA2CF1"/>
    <w:multiLevelType w:val="hybridMultilevel"/>
    <w:tmpl w:val="E090A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A1D350F"/>
    <w:multiLevelType w:val="hybridMultilevel"/>
    <w:tmpl w:val="F94C7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9701252"/>
    <w:multiLevelType w:val="hybridMultilevel"/>
    <w:tmpl w:val="DDA6B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1141658456">
    <w:abstractNumId w:val="23"/>
  </w:num>
  <w:num w:numId="2" w16cid:durableId="190804783">
    <w:abstractNumId w:val="17"/>
  </w:num>
  <w:num w:numId="3" w16cid:durableId="971521840">
    <w:abstractNumId w:val="17"/>
  </w:num>
  <w:num w:numId="4" w16cid:durableId="1769424664">
    <w:abstractNumId w:val="17"/>
  </w:num>
  <w:num w:numId="5" w16cid:durableId="278420459">
    <w:abstractNumId w:val="17"/>
  </w:num>
  <w:num w:numId="6" w16cid:durableId="1819304719">
    <w:abstractNumId w:val="17"/>
  </w:num>
  <w:num w:numId="7" w16cid:durableId="1862862717">
    <w:abstractNumId w:val="17"/>
  </w:num>
  <w:num w:numId="8" w16cid:durableId="174273676">
    <w:abstractNumId w:val="17"/>
  </w:num>
  <w:num w:numId="9" w16cid:durableId="1597325637">
    <w:abstractNumId w:val="17"/>
  </w:num>
  <w:num w:numId="10" w16cid:durableId="884096079">
    <w:abstractNumId w:val="17"/>
  </w:num>
  <w:num w:numId="11" w16cid:durableId="446195595">
    <w:abstractNumId w:val="17"/>
  </w:num>
  <w:num w:numId="12" w16cid:durableId="919213488">
    <w:abstractNumId w:val="17"/>
  </w:num>
  <w:num w:numId="13" w16cid:durableId="1218787501">
    <w:abstractNumId w:val="27"/>
  </w:num>
  <w:num w:numId="14" w16cid:durableId="560601042">
    <w:abstractNumId w:val="25"/>
  </w:num>
  <w:num w:numId="15" w16cid:durableId="1978603588">
    <w:abstractNumId w:val="28"/>
  </w:num>
  <w:num w:numId="16" w16cid:durableId="1681469051">
    <w:abstractNumId w:val="19"/>
  </w:num>
  <w:num w:numId="17" w16cid:durableId="1701977259">
    <w:abstractNumId w:val="9"/>
  </w:num>
  <w:num w:numId="18" w16cid:durableId="1550335030">
    <w:abstractNumId w:val="7"/>
  </w:num>
  <w:num w:numId="19" w16cid:durableId="1080566423">
    <w:abstractNumId w:val="6"/>
  </w:num>
  <w:num w:numId="20" w16cid:durableId="7223802">
    <w:abstractNumId w:val="5"/>
  </w:num>
  <w:num w:numId="21" w16cid:durableId="794955277">
    <w:abstractNumId w:val="4"/>
  </w:num>
  <w:num w:numId="22" w16cid:durableId="2094012131">
    <w:abstractNumId w:val="8"/>
  </w:num>
  <w:num w:numId="23" w16cid:durableId="105275539">
    <w:abstractNumId w:val="3"/>
  </w:num>
  <w:num w:numId="24" w16cid:durableId="2053918069">
    <w:abstractNumId w:val="2"/>
  </w:num>
  <w:num w:numId="25" w16cid:durableId="243686153">
    <w:abstractNumId w:val="1"/>
  </w:num>
  <w:num w:numId="26" w16cid:durableId="1443646915">
    <w:abstractNumId w:val="0"/>
  </w:num>
  <w:num w:numId="27" w16cid:durableId="1632707783">
    <w:abstractNumId w:val="15"/>
  </w:num>
  <w:num w:numId="28" w16cid:durableId="438070617">
    <w:abstractNumId w:val="20"/>
  </w:num>
  <w:num w:numId="29" w16cid:durableId="1359433494">
    <w:abstractNumId w:val="16"/>
  </w:num>
  <w:num w:numId="30" w16cid:durableId="1038746017">
    <w:abstractNumId w:val="14"/>
  </w:num>
  <w:num w:numId="31" w16cid:durableId="1821339942">
    <w:abstractNumId w:val="12"/>
  </w:num>
  <w:num w:numId="32" w16cid:durableId="1024944928">
    <w:abstractNumId w:val="29"/>
  </w:num>
  <w:num w:numId="33" w16cid:durableId="1032073175">
    <w:abstractNumId w:val="10"/>
  </w:num>
  <w:num w:numId="34" w16cid:durableId="73358766">
    <w:abstractNumId w:val="10"/>
  </w:num>
  <w:num w:numId="35" w16cid:durableId="721514125">
    <w:abstractNumId w:val="10"/>
  </w:num>
  <w:num w:numId="36" w16cid:durableId="1691487290">
    <w:abstractNumId w:val="10"/>
  </w:num>
  <w:num w:numId="37" w16cid:durableId="801464691">
    <w:abstractNumId w:val="10"/>
  </w:num>
  <w:num w:numId="38" w16cid:durableId="1090078581">
    <w:abstractNumId w:val="10"/>
  </w:num>
  <w:num w:numId="39" w16cid:durableId="288126328">
    <w:abstractNumId w:val="10"/>
  </w:num>
  <w:num w:numId="40" w16cid:durableId="1363899541">
    <w:abstractNumId w:val="10"/>
  </w:num>
  <w:num w:numId="41" w16cid:durableId="1365251764">
    <w:abstractNumId w:val="10"/>
  </w:num>
  <w:num w:numId="42" w16cid:durableId="612784533">
    <w:abstractNumId w:val="10"/>
  </w:num>
  <w:num w:numId="43" w16cid:durableId="1418669094">
    <w:abstractNumId w:val="26"/>
  </w:num>
  <w:num w:numId="44" w16cid:durableId="1444493315">
    <w:abstractNumId w:val="11"/>
  </w:num>
  <w:num w:numId="45" w16cid:durableId="1814831099">
    <w:abstractNumId w:val="13"/>
  </w:num>
  <w:num w:numId="46" w16cid:durableId="511527352">
    <w:abstractNumId w:val="22"/>
  </w:num>
  <w:num w:numId="47" w16cid:durableId="2142723293">
    <w:abstractNumId w:val="24"/>
  </w:num>
  <w:num w:numId="48" w16cid:durableId="1550068283">
    <w:abstractNumId w:val="18"/>
  </w:num>
  <w:num w:numId="49" w16cid:durableId="20340679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54"/>
    <w:rsid w:val="000023BE"/>
    <w:rsid w:val="0000590A"/>
    <w:rsid w:val="00014F38"/>
    <w:rsid w:val="00041209"/>
    <w:rsid w:val="000467AA"/>
    <w:rsid w:val="00084F97"/>
    <w:rsid w:val="000A0F9B"/>
    <w:rsid w:val="00104551"/>
    <w:rsid w:val="0011349E"/>
    <w:rsid w:val="00123E1E"/>
    <w:rsid w:val="001347D8"/>
    <w:rsid w:val="0013591F"/>
    <w:rsid w:val="00164A1C"/>
    <w:rsid w:val="001A260D"/>
    <w:rsid w:val="001B512F"/>
    <w:rsid w:val="001D00D9"/>
    <w:rsid w:val="001D4175"/>
    <w:rsid w:val="0020301C"/>
    <w:rsid w:val="00216BF8"/>
    <w:rsid w:val="0023142D"/>
    <w:rsid w:val="00245AB8"/>
    <w:rsid w:val="0024640E"/>
    <w:rsid w:val="002942DF"/>
    <w:rsid w:val="002A2F19"/>
    <w:rsid w:val="002C1B16"/>
    <w:rsid w:val="002D3990"/>
    <w:rsid w:val="00305C35"/>
    <w:rsid w:val="003241CD"/>
    <w:rsid w:val="003251A2"/>
    <w:rsid w:val="00347562"/>
    <w:rsid w:val="00347FD8"/>
    <w:rsid w:val="00352FC7"/>
    <w:rsid w:val="003702AB"/>
    <w:rsid w:val="003C00BE"/>
    <w:rsid w:val="003D7937"/>
    <w:rsid w:val="003E5133"/>
    <w:rsid w:val="003E6E98"/>
    <w:rsid w:val="003F79B5"/>
    <w:rsid w:val="004018D1"/>
    <w:rsid w:val="00404D66"/>
    <w:rsid w:val="004103B7"/>
    <w:rsid w:val="004162C1"/>
    <w:rsid w:val="00441768"/>
    <w:rsid w:val="00443313"/>
    <w:rsid w:val="0048172D"/>
    <w:rsid w:val="0049218E"/>
    <w:rsid w:val="0049497B"/>
    <w:rsid w:val="004D145C"/>
    <w:rsid w:val="004D4545"/>
    <w:rsid w:val="004D74B8"/>
    <w:rsid w:val="004F23AF"/>
    <w:rsid w:val="00527E04"/>
    <w:rsid w:val="00535005"/>
    <w:rsid w:val="005675B0"/>
    <w:rsid w:val="00595F22"/>
    <w:rsid w:val="00596092"/>
    <w:rsid w:val="005E22A5"/>
    <w:rsid w:val="006150E9"/>
    <w:rsid w:val="006B46FB"/>
    <w:rsid w:val="006B6B1F"/>
    <w:rsid w:val="006D46F7"/>
    <w:rsid w:val="006F54C6"/>
    <w:rsid w:val="00705F84"/>
    <w:rsid w:val="00707FE8"/>
    <w:rsid w:val="00711A9B"/>
    <w:rsid w:val="00712EB3"/>
    <w:rsid w:val="00717F8B"/>
    <w:rsid w:val="00771F16"/>
    <w:rsid w:val="00773DA8"/>
    <w:rsid w:val="0078294C"/>
    <w:rsid w:val="007913B7"/>
    <w:rsid w:val="007972B7"/>
    <w:rsid w:val="007A13CB"/>
    <w:rsid w:val="007A1A44"/>
    <w:rsid w:val="007E1F35"/>
    <w:rsid w:val="007E67F8"/>
    <w:rsid w:val="00804350"/>
    <w:rsid w:val="00827510"/>
    <w:rsid w:val="00830F30"/>
    <w:rsid w:val="00835587"/>
    <w:rsid w:val="0084573F"/>
    <w:rsid w:val="008763D3"/>
    <w:rsid w:val="00887B81"/>
    <w:rsid w:val="00897973"/>
    <w:rsid w:val="008A0346"/>
    <w:rsid w:val="008A68D5"/>
    <w:rsid w:val="008B0288"/>
    <w:rsid w:val="008B049B"/>
    <w:rsid w:val="008B6008"/>
    <w:rsid w:val="008B7B94"/>
    <w:rsid w:val="00971DEC"/>
    <w:rsid w:val="0098040E"/>
    <w:rsid w:val="009A03CD"/>
    <w:rsid w:val="009B1890"/>
    <w:rsid w:val="009C39B8"/>
    <w:rsid w:val="009C5B24"/>
    <w:rsid w:val="00A1403E"/>
    <w:rsid w:val="00A215A0"/>
    <w:rsid w:val="00A225B3"/>
    <w:rsid w:val="00A231B0"/>
    <w:rsid w:val="00A23F17"/>
    <w:rsid w:val="00A73407"/>
    <w:rsid w:val="00A82DB5"/>
    <w:rsid w:val="00A87674"/>
    <w:rsid w:val="00AA04C9"/>
    <w:rsid w:val="00AA4CCC"/>
    <w:rsid w:val="00AA6E47"/>
    <w:rsid w:val="00AB20D2"/>
    <w:rsid w:val="00AB3EB0"/>
    <w:rsid w:val="00AB5854"/>
    <w:rsid w:val="00AD5BF5"/>
    <w:rsid w:val="00AE0B40"/>
    <w:rsid w:val="00AF3705"/>
    <w:rsid w:val="00B077A6"/>
    <w:rsid w:val="00B250B5"/>
    <w:rsid w:val="00B418C1"/>
    <w:rsid w:val="00B64B70"/>
    <w:rsid w:val="00B66857"/>
    <w:rsid w:val="00B85AB4"/>
    <w:rsid w:val="00BA3B94"/>
    <w:rsid w:val="00BB0AF7"/>
    <w:rsid w:val="00BB2DBC"/>
    <w:rsid w:val="00C07BE9"/>
    <w:rsid w:val="00C3589C"/>
    <w:rsid w:val="00CB17A8"/>
    <w:rsid w:val="00CB3B98"/>
    <w:rsid w:val="00CD4816"/>
    <w:rsid w:val="00CE0AB4"/>
    <w:rsid w:val="00CF7012"/>
    <w:rsid w:val="00D46F31"/>
    <w:rsid w:val="00D50EFD"/>
    <w:rsid w:val="00D72F0F"/>
    <w:rsid w:val="00DA33BE"/>
    <w:rsid w:val="00DD0075"/>
    <w:rsid w:val="00E00323"/>
    <w:rsid w:val="00E33609"/>
    <w:rsid w:val="00E577DD"/>
    <w:rsid w:val="00E71678"/>
    <w:rsid w:val="00E75D53"/>
    <w:rsid w:val="00E77148"/>
    <w:rsid w:val="00E94493"/>
    <w:rsid w:val="00EA7F0A"/>
    <w:rsid w:val="00EC43C3"/>
    <w:rsid w:val="00F125B2"/>
    <w:rsid w:val="00F519FF"/>
    <w:rsid w:val="00F57BDE"/>
    <w:rsid w:val="00F602A8"/>
    <w:rsid w:val="00F700DF"/>
    <w:rsid w:val="00F803B6"/>
    <w:rsid w:val="00F9577D"/>
    <w:rsid w:val="00FA6421"/>
    <w:rsid w:val="00FC3276"/>
    <w:rsid w:val="00FD1EFD"/>
    <w:rsid w:val="00FD633A"/>
    <w:rsid w:val="05AC3763"/>
    <w:rsid w:val="06B86342"/>
    <w:rsid w:val="0798D22B"/>
    <w:rsid w:val="0D43CD9F"/>
    <w:rsid w:val="0DFBB397"/>
    <w:rsid w:val="0FA0E0F9"/>
    <w:rsid w:val="10396B43"/>
    <w:rsid w:val="1275473C"/>
    <w:rsid w:val="14214784"/>
    <w:rsid w:val="15E6B172"/>
    <w:rsid w:val="16863B36"/>
    <w:rsid w:val="188F4F52"/>
    <w:rsid w:val="19275153"/>
    <w:rsid w:val="1ABAB54E"/>
    <w:rsid w:val="1BC01144"/>
    <w:rsid w:val="1BF65060"/>
    <w:rsid w:val="2081DEDF"/>
    <w:rsid w:val="22D65F11"/>
    <w:rsid w:val="22F6930B"/>
    <w:rsid w:val="2467DFB8"/>
    <w:rsid w:val="2893543D"/>
    <w:rsid w:val="299F180D"/>
    <w:rsid w:val="2B00E122"/>
    <w:rsid w:val="2DE63B1A"/>
    <w:rsid w:val="2FD7D382"/>
    <w:rsid w:val="31329217"/>
    <w:rsid w:val="315D74FB"/>
    <w:rsid w:val="359329E6"/>
    <w:rsid w:val="39C62691"/>
    <w:rsid w:val="3BEF1BA2"/>
    <w:rsid w:val="3F2A0412"/>
    <w:rsid w:val="44269BC2"/>
    <w:rsid w:val="47964BC2"/>
    <w:rsid w:val="479B67F9"/>
    <w:rsid w:val="489A5904"/>
    <w:rsid w:val="49869830"/>
    <w:rsid w:val="4CD210FA"/>
    <w:rsid w:val="51498160"/>
    <w:rsid w:val="51B692D3"/>
    <w:rsid w:val="53526334"/>
    <w:rsid w:val="54663542"/>
    <w:rsid w:val="573C0959"/>
    <w:rsid w:val="596E9A20"/>
    <w:rsid w:val="5E72907D"/>
    <w:rsid w:val="60E69814"/>
    <w:rsid w:val="610FAA20"/>
    <w:rsid w:val="6162183A"/>
    <w:rsid w:val="672B8946"/>
    <w:rsid w:val="67639645"/>
    <w:rsid w:val="7197BD55"/>
    <w:rsid w:val="73338DB6"/>
    <w:rsid w:val="734A2509"/>
    <w:rsid w:val="7C045B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A214A"/>
  <w15:chartTrackingRefBased/>
  <w15:docId w15:val="{48812818-9D3B-420C-A6CF-E406D3E1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0A"/>
  </w:style>
  <w:style w:type="paragraph" w:styleId="Heading1">
    <w:name w:val="heading 1"/>
    <w:basedOn w:val="Normal"/>
    <w:next w:val="Normal"/>
    <w:link w:val="Heading1Char"/>
    <w:uiPriority w:val="9"/>
    <w:qFormat/>
    <w:rsid w:val="0000590A"/>
    <w:pPr>
      <w:keepNext/>
      <w:keepLines/>
      <w:numPr>
        <w:numId w:val="4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0590A"/>
    <w:pPr>
      <w:keepNext/>
      <w:keepLines/>
      <w:numPr>
        <w:ilvl w:val="1"/>
        <w:numId w:val="4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0590A"/>
    <w:pPr>
      <w:keepNext/>
      <w:keepLines/>
      <w:numPr>
        <w:ilvl w:val="2"/>
        <w:numId w:val="4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0590A"/>
    <w:pPr>
      <w:keepNext/>
      <w:keepLines/>
      <w:numPr>
        <w:ilvl w:val="3"/>
        <w:numId w:val="4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590A"/>
    <w:pPr>
      <w:keepNext/>
      <w:keepLines/>
      <w:numPr>
        <w:ilvl w:val="4"/>
        <w:numId w:val="42"/>
      </w:numPr>
      <w:spacing w:before="200" w:after="0"/>
      <w:outlineLvl w:val="4"/>
    </w:pPr>
    <w:rPr>
      <w:rFonts w:asciiTheme="majorHAnsi" w:eastAsiaTheme="majorEastAsia" w:hAnsiTheme="majorHAnsi" w:cstheme="majorBidi"/>
      <w:color w:val="264356" w:themeColor="text2" w:themeShade="BF"/>
    </w:rPr>
  </w:style>
  <w:style w:type="paragraph" w:styleId="Heading6">
    <w:name w:val="heading 6"/>
    <w:basedOn w:val="Normal"/>
    <w:next w:val="Normal"/>
    <w:link w:val="Heading6Char"/>
    <w:uiPriority w:val="9"/>
    <w:semiHidden/>
    <w:unhideWhenUsed/>
    <w:qFormat/>
    <w:rsid w:val="0000590A"/>
    <w:pPr>
      <w:keepNext/>
      <w:keepLines/>
      <w:numPr>
        <w:ilvl w:val="5"/>
        <w:numId w:val="42"/>
      </w:numPr>
      <w:spacing w:before="200" w:after="0"/>
      <w:outlineLvl w:val="5"/>
    </w:pPr>
    <w:rPr>
      <w:rFonts w:asciiTheme="majorHAnsi" w:eastAsiaTheme="majorEastAsia" w:hAnsiTheme="majorHAnsi" w:cstheme="majorBidi"/>
      <w:i/>
      <w:iCs/>
      <w:color w:val="264356" w:themeColor="text2" w:themeShade="BF"/>
    </w:rPr>
  </w:style>
  <w:style w:type="paragraph" w:styleId="Heading7">
    <w:name w:val="heading 7"/>
    <w:basedOn w:val="Normal"/>
    <w:next w:val="Normal"/>
    <w:link w:val="Heading7Char"/>
    <w:uiPriority w:val="9"/>
    <w:semiHidden/>
    <w:unhideWhenUsed/>
    <w:qFormat/>
    <w:rsid w:val="0000590A"/>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90A"/>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90A"/>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0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059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059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059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590A"/>
    <w:rPr>
      <w:rFonts w:asciiTheme="majorHAnsi" w:eastAsiaTheme="majorEastAsia" w:hAnsiTheme="majorHAnsi" w:cstheme="majorBidi"/>
      <w:color w:val="264356" w:themeColor="text2" w:themeShade="BF"/>
    </w:rPr>
  </w:style>
  <w:style w:type="character" w:customStyle="1" w:styleId="Heading6Char">
    <w:name w:val="Heading 6 Char"/>
    <w:basedOn w:val="DefaultParagraphFont"/>
    <w:link w:val="Heading6"/>
    <w:uiPriority w:val="9"/>
    <w:semiHidden/>
    <w:rsid w:val="0000590A"/>
    <w:rPr>
      <w:rFonts w:asciiTheme="majorHAnsi" w:eastAsiaTheme="majorEastAsia" w:hAnsiTheme="majorHAnsi" w:cstheme="majorBidi"/>
      <w:i/>
      <w:iCs/>
      <w:color w:val="264356" w:themeColor="text2" w:themeShade="BF"/>
    </w:rPr>
  </w:style>
  <w:style w:type="character" w:customStyle="1" w:styleId="Heading7Char">
    <w:name w:val="Heading 7 Char"/>
    <w:basedOn w:val="DefaultParagraphFont"/>
    <w:link w:val="Heading7"/>
    <w:uiPriority w:val="9"/>
    <w:semiHidden/>
    <w:rsid w:val="000059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9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90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059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0590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0590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590A"/>
    <w:rPr>
      <w:color w:val="5A5A5A" w:themeColor="text1" w:themeTint="A5"/>
      <w:spacing w:val="10"/>
    </w:rPr>
  </w:style>
  <w:style w:type="character" w:styleId="IntenseEmphasis">
    <w:name w:val="Intense Emphasis"/>
    <w:basedOn w:val="DefaultParagraphFont"/>
    <w:uiPriority w:val="21"/>
    <w:qFormat/>
    <w:rsid w:val="0000590A"/>
    <w:rPr>
      <w:b/>
      <w:bCs/>
      <w:i/>
      <w:iCs/>
      <w:caps/>
    </w:rPr>
  </w:style>
  <w:style w:type="paragraph" w:styleId="IntenseQuote">
    <w:name w:val="Intense Quote"/>
    <w:basedOn w:val="Normal"/>
    <w:next w:val="Normal"/>
    <w:link w:val="IntenseQuoteChar"/>
    <w:uiPriority w:val="30"/>
    <w:qFormat/>
    <w:rsid w:val="0000590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590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00590A"/>
    <w:rPr>
      <w:b/>
      <w:bCs/>
      <w:smallCaps/>
      <w:u w:val="single"/>
    </w:rPr>
  </w:style>
  <w:style w:type="paragraph" w:styleId="Caption">
    <w:name w:val="caption"/>
    <w:basedOn w:val="Normal"/>
    <w:next w:val="Normal"/>
    <w:uiPriority w:val="35"/>
    <w:semiHidden/>
    <w:unhideWhenUsed/>
    <w:qFormat/>
    <w:rsid w:val="0000590A"/>
    <w:pPr>
      <w:spacing w:after="200" w:line="240" w:lineRule="auto"/>
    </w:pPr>
    <w:rPr>
      <w:i/>
      <w:iCs/>
      <w:color w:val="335B74" w:themeColor="text2"/>
      <w:sz w:val="18"/>
      <w:szCs w:val="18"/>
    </w:rPr>
  </w:style>
  <w:style w:type="paragraph" w:styleId="TOCHeading">
    <w:name w:val="TOC Heading"/>
    <w:basedOn w:val="Heading1"/>
    <w:next w:val="Normal"/>
    <w:uiPriority w:val="39"/>
    <w:semiHidden/>
    <w:unhideWhenUsed/>
    <w:qFormat/>
    <w:rsid w:val="0000590A"/>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character" w:customStyle="1" w:styleId="ellipsible">
    <w:name w:val="ellipsible"/>
    <w:basedOn w:val="DefaultParagraphFont"/>
    <w:rsid w:val="00AB5854"/>
  </w:style>
  <w:style w:type="paragraph" w:styleId="ListParagraph">
    <w:name w:val="List Paragraph"/>
    <w:basedOn w:val="Normal"/>
    <w:uiPriority w:val="34"/>
    <w:qFormat/>
    <w:rsid w:val="00AD5BF5"/>
    <w:pPr>
      <w:ind w:left="720"/>
      <w:contextualSpacing/>
    </w:pPr>
  </w:style>
  <w:style w:type="character" w:styleId="UnresolvedMention">
    <w:name w:val="Unresolved Mention"/>
    <w:basedOn w:val="DefaultParagraphFont"/>
    <w:uiPriority w:val="99"/>
    <w:semiHidden/>
    <w:unhideWhenUsed/>
    <w:rsid w:val="00A215A0"/>
    <w:rPr>
      <w:color w:val="605E5C"/>
      <w:shd w:val="clear" w:color="auto" w:fill="E1DFDD"/>
    </w:rPr>
  </w:style>
  <w:style w:type="character" w:styleId="Strong">
    <w:name w:val="Strong"/>
    <w:basedOn w:val="DefaultParagraphFont"/>
    <w:uiPriority w:val="22"/>
    <w:qFormat/>
    <w:rsid w:val="0000590A"/>
    <w:rPr>
      <w:b/>
      <w:bCs/>
      <w:color w:val="000000" w:themeColor="text1"/>
    </w:rPr>
  </w:style>
  <w:style w:type="character" w:styleId="Emphasis">
    <w:name w:val="Emphasis"/>
    <w:basedOn w:val="DefaultParagraphFont"/>
    <w:uiPriority w:val="20"/>
    <w:qFormat/>
    <w:rsid w:val="0000590A"/>
    <w:rPr>
      <w:i/>
      <w:iCs/>
      <w:color w:val="auto"/>
    </w:rPr>
  </w:style>
  <w:style w:type="paragraph" w:styleId="NoSpacing">
    <w:name w:val="No Spacing"/>
    <w:uiPriority w:val="1"/>
    <w:qFormat/>
    <w:rsid w:val="0000590A"/>
    <w:pPr>
      <w:spacing w:after="0" w:line="240" w:lineRule="auto"/>
    </w:pPr>
  </w:style>
  <w:style w:type="paragraph" w:styleId="Quote">
    <w:name w:val="Quote"/>
    <w:basedOn w:val="Normal"/>
    <w:next w:val="Normal"/>
    <w:link w:val="QuoteChar"/>
    <w:uiPriority w:val="29"/>
    <w:qFormat/>
    <w:rsid w:val="0000590A"/>
    <w:pPr>
      <w:spacing w:before="160"/>
      <w:ind w:left="720" w:right="720"/>
    </w:pPr>
    <w:rPr>
      <w:i/>
      <w:iCs/>
      <w:color w:val="000000" w:themeColor="text1"/>
    </w:rPr>
  </w:style>
  <w:style w:type="character" w:customStyle="1" w:styleId="QuoteChar">
    <w:name w:val="Quote Char"/>
    <w:basedOn w:val="DefaultParagraphFont"/>
    <w:link w:val="Quote"/>
    <w:uiPriority w:val="29"/>
    <w:rsid w:val="0000590A"/>
    <w:rPr>
      <w:i/>
      <w:iCs/>
      <w:color w:val="000000" w:themeColor="text1"/>
    </w:rPr>
  </w:style>
  <w:style w:type="character" w:styleId="SubtleEmphasis">
    <w:name w:val="Subtle Emphasis"/>
    <w:basedOn w:val="DefaultParagraphFont"/>
    <w:uiPriority w:val="19"/>
    <w:qFormat/>
    <w:rsid w:val="0000590A"/>
    <w:rPr>
      <w:i/>
      <w:iCs/>
      <w:color w:val="404040" w:themeColor="text1" w:themeTint="BF"/>
    </w:rPr>
  </w:style>
  <w:style w:type="character" w:styleId="SubtleReference">
    <w:name w:val="Subtle Reference"/>
    <w:basedOn w:val="DefaultParagraphFont"/>
    <w:uiPriority w:val="31"/>
    <w:qFormat/>
    <w:rsid w:val="0000590A"/>
    <w:rPr>
      <w:smallCaps/>
      <w:color w:val="404040" w:themeColor="text1" w:themeTint="BF"/>
      <w:u w:val="single" w:color="7F7F7F" w:themeColor="text1" w:themeTint="80"/>
    </w:rPr>
  </w:style>
  <w:style w:type="character" w:styleId="BookTitle">
    <w:name w:val="Book Title"/>
    <w:basedOn w:val="DefaultParagraphFont"/>
    <w:uiPriority w:val="33"/>
    <w:qFormat/>
    <w:rsid w:val="0000590A"/>
    <w:rPr>
      <w:b w:val="0"/>
      <w:bCs w:val="0"/>
      <w:smallCaps/>
      <w:spacing w:val="5"/>
    </w:rPr>
  </w:style>
  <w:style w:type="table" w:styleId="TableGrid">
    <w:name w:val="Table Grid"/>
    <w:basedOn w:val="TableNormal"/>
    <w:uiPriority w:val="39"/>
    <w:rsid w:val="0037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702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A04C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50809">
      <w:bodyDiv w:val="1"/>
      <w:marLeft w:val="0"/>
      <w:marRight w:val="0"/>
      <w:marTop w:val="0"/>
      <w:marBottom w:val="0"/>
      <w:divBdr>
        <w:top w:val="none" w:sz="0" w:space="0" w:color="auto"/>
        <w:left w:val="none" w:sz="0" w:space="0" w:color="auto"/>
        <w:bottom w:val="none" w:sz="0" w:space="0" w:color="auto"/>
        <w:right w:val="none" w:sz="0" w:space="0" w:color="auto"/>
      </w:divBdr>
    </w:div>
    <w:div w:id="551698262">
      <w:bodyDiv w:val="1"/>
      <w:marLeft w:val="0"/>
      <w:marRight w:val="0"/>
      <w:marTop w:val="0"/>
      <w:marBottom w:val="0"/>
      <w:divBdr>
        <w:top w:val="none" w:sz="0" w:space="0" w:color="auto"/>
        <w:left w:val="none" w:sz="0" w:space="0" w:color="auto"/>
        <w:bottom w:val="none" w:sz="0" w:space="0" w:color="auto"/>
        <w:right w:val="none" w:sz="0" w:space="0" w:color="auto"/>
      </w:divBdr>
    </w:div>
    <w:div w:id="603271654">
      <w:bodyDiv w:val="1"/>
      <w:marLeft w:val="0"/>
      <w:marRight w:val="0"/>
      <w:marTop w:val="0"/>
      <w:marBottom w:val="0"/>
      <w:divBdr>
        <w:top w:val="none" w:sz="0" w:space="0" w:color="auto"/>
        <w:left w:val="none" w:sz="0" w:space="0" w:color="auto"/>
        <w:bottom w:val="none" w:sz="0" w:space="0" w:color="auto"/>
        <w:right w:val="none" w:sz="0" w:space="0" w:color="auto"/>
      </w:divBdr>
      <w:divsChild>
        <w:div w:id="21981486">
          <w:marLeft w:val="0"/>
          <w:marRight w:val="0"/>
          <w:marTop w:val="0"/>
          <w:marBottom w:val="0"/>
          <w:divBdr>
            <w:top w:val="none" w:sz="0" w:space="0" w:color="auto"/>
            <w:left w:val="none" w:sz="0" w:space="0" w:color="auto"/>
            <w:bottom w:val="none" w:sz="0" w:space="0" w:color="auto"/>
            <w:right w:val="none" w:sz="0" w:space="0" w:color="auto"/>
          </w:divBdr>
          <w:divsChild>
            <w:div w:id="1299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hcc.instructure.com/courses/135902"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c\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8E001039895845BB93E057B661BDEF" ma:contentTypeVersion="6" ma:contentTypeDescription="Create a new document." ma:contentTypeScope="" ma:versionID="8f11e5a33afcc23407ea2e70fa61a241">
  <xsd:schema xmlns:xsd="http://www.w3.org/2001/XMLSchema" xmlns:xs="http://www.w3.org/2001/XMLSchema" xmlns:p="http://schemas.microsoft.com/office/2006/metadata/properties" xmlns:ns3="76757d40-118e-4895-a2a6-9d038f588f62" targetNamespace="http://schemas.microsoft.com/office/2006/metadata/properties" ma:root="true" ma:fieldsID="8d3ed869c4bdf456210c226883743800" ns3:_="">
    <xsd:import namespace="76757d40-118e-4895-a2a6-9d038f588f6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57d40-118e-4895-a2a6-9d038f588f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DA39D3-D454-411C-A9DD-141EE63FC08A}">
  <ds:schemaRefs>
    <ds:schemaRef ds:uri="http://schemas.microsoft.com/sharepoint/v3/contenttype/forms"/>
  </ds:schemaRefs>
</ds:datastoreItem>
</file>

<file path=customXml/itemProps2.xml><?xml version="1.0" encoding="utf-8"?>
<ds:datastoreItem xmlns:ds="http://schemas.openxmlformats.org/officeDocument/2006/customXml" ds:itemID="{D84D7127-73E8-477F-8DD4-23B2545FE416}">
  <ds:schemaRefs>
    <ds:schemaRef ds:uri="http://schemas.microsoft.com/office/2006/metadata/properties"/>
    <ds:schemaRef ds:uri="http://purl.org/dc/elements/1.1/"/>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terms/"/>
    <ds:schemaRef ds:uri="76757d40-118e-4895-a2a6-9d038f588f62"/>
    <ds:schemaRef ds:uri="http://purl.org/dc/dcmitype/"/>
  </ds:schemaRefs>
</ds:datastoreItem>
</file>

<file path=customXml/itemProps3.xml><?xml version="1.0" encoding="utf-8"?>
<ds:datastoreItem xmlns:ds="http://schemas.openxmlformats.org/officeDocument/2006/customXml" ds:itemID="{92DCAF70-5D4C-40B2-97D7-8DDF27EFD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57d40-118e-4895-a2a6-9d038f588f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TotalTime>
  <Pages>10</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Canellas</dc:creator>
  <cp:keywords/>
  <dc:description/>
  <cp:lastModifiedBy>Jose Canellas</cp:lastModifiedBy>
  <cp:revision>2</cp:revision>
  <dcterms:created xsi:type="dcterms:W3CDTF">2024-03-17T20:34:00Z</dcterms:created>
  <dcterms:modified xsi:type="dcterms:W3CDTF">2024-03-17T20:34:00Z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0x0101008D8E001039895845BB93E057B661BDEF</vt:lpwstr>
  </property>
</Properties>
</file>